
<file path=[Content_Types].xml><?xml version="1.0" encoding="utf-8"?>
<Types xmlns="http://schemas.openxmlformats.org/package/2006/content-types">
  <Default Extension="gif" ContentType="image/gi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top w:w="360" w:type="dxa"/>
          <w:left w:w="36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41"/>
        <w:gridCol w:w="4951"/>
      </w:tblGrid>
      <w:tr w:rsidR="00AE23C6" w:rsidRPr="00742981" w14:paraId="2E27AF54" w14:textId="77777777" w:rsidTr="00E21259">
        <w:tc>
          <w:tcPr>
            <w:tcW w:w="6483" w:type="dxa"/>
            <w:shd w:val="clear" w:color="auto" w:fill="5F5F5F" w:themeFill="accent5"/>
          </w:tcPr>
          <w:p w14:paraId="79DDF331" w14:textId="1E3380D4" w:rsidR="00742981" w:rsidRPr="00B063A8" w:rsidRDefault="0056286D" w:rsidP="00742981">
            <w:pPr>
              <w:pStyle w:val="Subttul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Introducción a la Programaci</w:t>
            </w:r>
            <w:r w:rsidR="003848FD">
              <w:rPr>
                <w:rFonts w:ascii="Consolas" w:hAnsi="Consolas"/>
                <w:noProof/>
              </w:rPr>
              <w:t>ó</w:t>
            </w:r>
            <w:r>
              <w:rPr>
                <w:rFonts w:ascii="Consolas" w:hAnsi="Consolas"/>
                <w:noProof/>
              </w:rPr>
              <w:t xml:space="preserve">n y Computación </w:t>
            </w:r>
            <w:r w:rsidR="003848FD">
              <w:rPr>
                <w:rFonts w:ascii="Consolas" w:hAnsi="Consolas"/>
                <w:noProof/>
              </w:rPr>
              <w:t>II</w:t>
            </w:r>
          </w:p>
          <w:p w14:paraId="52C7AA04" w14:textId="6EE5F0BC" w:rsidR="00742981" w:rsidRPr="00B063A8" w:rsidRDefault="003848FD" w:rsidP="00E05C78">
            <w:pPr>
              <w:pStyle w:val="Ttul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Banco “El Ahorro”</w:t>
            </w:r>
          </w:p>
        </w:tc>
        <w:tc>
          <w:tcPr>
            <w:tcW w:w="5037" w:type="dxa"/>
            <w:tcMar>
              <w:top w:w="115" w:type="dxa"/>
              <w:left w:w="115" w:type="dxa"/>
              <w:bottom w:w="115" w:type="dxa"/>
            </w:tcMar>
          </w:tcPr>
          <w:p w14:paraId="50D2482C" w14:textId="77777777" w:rsidR="00742981" w:rsidRPr="00B063A8" w:rsidRDefault="00742981" w:rsidP="00742981">
            <w:pPr>
              <w:rPr>
                <w:rFonts w:ascii="Consolas" w:hAnsi="Consolas"/>
                <w:noProof/>
              </w:rPr>
            </w:pPr>
            <w:r w:rsidRPr="00B063A8">
              <w:rPr>
                <w:rFonts w:ascii="Consolas" w:hAnsi="Consolas"/>
                <w:noProof/>
                <w:lang w:bidi="es-ES"/>
              </w:rPr>
              <w:drawing>
                <wp:inline distT="0" distB="0" distL="0" distR="0" wp14:anchorId="07228BC7" wp14:editId="35816AC0">
                  <wp:extent cx="2512695" cy="2512695"/>
                  <wp:effectExtent l="0" t="0" r="0" b="0"/>
                  <wp:docPr id="21" name="Imagen 2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695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3C6" w:rsidRPr="00742981" w14:paraId="780B537D" w14:textId="77777777" w:rsidTr="00500315">
        <w:trPr>
          <w:trHeight w:val="10599"/>
        </w:trPr>
        <w:tc>
          <w:tcPr>
            <w:tcW w:w="6483" w:type="dxa"/>
            <w:shd w:val="clear" w:color="auto" w:fill="5F5F5F" w:themeFill="accent5"/>
          </w:tcPr>
          <w:p w14:paraId="437E0035" w14:textId="77777777" w:rsidR="007D614E" w:rsidRPr="00B063A8" w:rsidRDefault="007D614E" w:rsidP="00D323BA">
            <w:pPr>
              <w:pStyle w:val="Subttulo"/>
              <w:rPr>
                <w:rFonts w:ascii="Consolas" w:hAnsi="Consolas"/>
                <w:noProof/>
              </w:rPr>
            </w:pPr>
            <w:bookmarkStart w:id="0" w:name="_Hlk17933621"/>
          </w:p>
        </w:tc>
        <w:tc>
          <w:tcPr>
            <w:tcW w:w="5037" w:type="dxa"/>
            <w:tcMar>
              <w:top w:w="115" w:type="dxa"/>
              <w:left w:w="216" w:type="dxa"/>
              <w:bottom w:w="115" w:type="dxa"/>
            </w:tcMar>
          </w:tcPr>
          <w:p w14:paraId="53DAD129" w14:textId="7A26E359" w:rsidR="007D614E" w:rsidRPr="00B063A8" w:rsidRDefault="003848FD" w:rsidP="00D323B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Byron Estuardo Caal Catún</w:t>
            </w:r>
            <w:r>
              <w:rPr>
                <w:rFonts w:ascii="Consolas" w:hAnsi="Consolas"/>
                <w:noProof/>
              </w:rPr>
              <w:br/>
              <w:t>201901907</w:t>
            </w:r>
          </w:p>
          <w:p w14:paraId="0C96FEEB" w14:textId="2566AB67" w:rsidR="007D614E" w:rsidRPr="00B063A8" w:rsidRDefault="003848FD" w:rsidP="00D323BA">
            <w:pPr>
              <w:pStyle w:val="Ttulo1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Proyecto </w:t>
            </w:r>
            <w:r w:rsidR="001B75D4">
              <w:rPr>
                <w:rFonts w:ascii="Consolas" w:hAnsi="Consolas"/>
                <w:noProof/>
              </w:rPr>
              <w:t>– Fase 1</w:t>
            </w:r>
          </w:p>
          <w:p w14:paraId="17BE3BDD" w14:textId="763BC431" w:rsidR="007D614E" w:rsidRPr="00B063A8" w:rsidRDefault="001B75D4" w:rsidP="00D323B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Entregable 1</w:t>
            </w:r>
          </w:p>
        </w:tc>
      </w:tr>
      <w:bookmarkEnd w:id="0"/>
    </w:tbl>
    <w:p w14:paraId="658EEA2E" w14:textId="77777777" w:rsidR="00E21259" w:rsidRDefault="00E21259" w:rsidP="009B4949">
      <w:pPr>
        <w:rPr>
          <w:noProof/>
        </w:rPr>
      </w:pPr>
    </w:p>
    <w:p w14:paraId="36BAC5A5" w14:textId="77777777" w:rsidR="00E21259" w:rsidRDefault="00E21259" w:rsidP="009B4949">
      <w:pPr>
        <w:rPr>
          <w:noProof/>
        </w:rPr>
        <w:sectPr w:rsidR="00E21259" w:rsidSect="00500315">
          <w:pgSz w:w="11906" w:h="16838" w:code="9"/>
          <w:pgMar w:top="357" w:right="357" w:bottom="357" w:left="357" w:header="720" w:footer="720" w:gutter="0"/>
          <w:cols w:space="720"/>
          <w:docGrid w:linePitch="435"/>
        </w:sectPr>
      </w:pPr>
    </w:p>
    <w:p w14:paraId="6AC09D43" w14:textId="77777777" w:rsidR="00312732" w:rsidRDefault="00312732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</w:p>
    <w:p w14:paraId="04999EC3" w14:textId="77777777" w:rsidR="00312732" w:rsidRDefault="00312732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</w:p>
    <w:p w14:paraId="608D35D1" w14:textId="77777777" w:rsidR="00312732" w:rsidRDefault="00312732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</w:p>
    <w:p w14:paraId="527E9388" w14:textId="76F999C6" w:rsidR="00D86CA4" w:rsidRDefault="00D86CA4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  <w:r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  <w:t>Diagrama de Gantt:</w:t>
      </w:r>
    </w:p>
    <w:p w14:paraId="4A2D7395" w14:textId="2C2A767E" w:rsidR="00D86CA4" w:rsidRDefault="00BD296B" w:rsidP="00D86CA4">
      <w:pPr>
        <w:ind w:left="720"/>
        <w:jc w:val="both"/>
        <w:rPr>
          <w:rFonts w:asciiTheme="majorHAnsi" w:eastAsiaTheme="majorEastAsia" w:hAnsiTheme="majorHAnsi" w:cstheme="majorBidi"/>
          <w:b/>
          <w:color w:val="5E0404"/>
          <w:sz w:val="48"/>
          <w:szCs w:val="32"/>
        </w:rPr>
      </w:pPr>
      <w:r>
        <w:rPr>
          <w:noProof/>
        </w:rPr>
        <w:drawing>
          <wp:inline distT="0" distB="0" distL="0" distR="0" wp14:anchorId="74108262" wp14:editId="3866D5CC">
            <wp:extent cx="4380952" cy="4571429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CA4">
        <w:rPr>
          <w:color w:val="5E0404"/>
        </w:rPr>
        <w:br w:type="page"/>
      </w:r>
    </w:p>
    <w:p w14:paraId="009C1570" w14:textId="77777777" w:rsidR="00312732" w:rsidRDefault="00312732" w:rsidP="004020A4">
      <w:pPr>
        <w:pStyle w:val="Ttulo1"/>
        <w:spacing w:before="19"/>
        <w:ind w:left="3456" w:right="3077"/>
        <w:jc w:val="center"/>
        <w:rPr>
          <w:color w:val="5E0404"/>
        </w:rPr>
      </w:pPr>
    </w:p>
    <w:p w14:paraId="383B6F0A" w14:textId="77777777" w:rsidR="00312732" w:rsidRDefault="00312732" w:rsidP="004020A4">
      <w:pPr>
        <w:pStyle w:val="Ttulo1"/>
        <w:spacing w:before="19"/>
        <w:ind w:left="3456" w:right="3077"/>
        <w:jc w:val="center"/>
        <w:rPr>
          <w:color w:val="5E0404"/>
        </w:rPr>
      </w:pPr>
    </w:p>
    <w:p w14:paraId="5DBF112E" w14:textId="7EEF2A6C" w:rsidR="004020A4" w:rsidRDefault="004020A4" w:rsidP="004020A4">
      <w:pPr>
        <w:pStyle w:val="Ttulo1"/>
        <w:spacing w:before="19"/>
        <w:ind w:left="3456" w:right="3077"/>
        <w:jc w:val="center"/>
        <w:rPr>
          <w:color w:val="5E0404"/>
        </w:rPr>
      </w:pPr>
      <w:r>
        <w:rPr>
          <w:color w:val="5E0404"/>
        </w:rPr>
        <w:t>Objetivos Generales</w:t>
      </w:r>
    </w:p>
    <w:p w14:paraId="236B1CE2" w14:textId="77777777" w:rsidR="00D529A8" w:rsidRPr="00D529A8" w:rsidRDefault="00D529A8" w:rsidP="00D529A8"/>
    <w:p w14:paraId="288ABD7F" w14:textId="5D656799" w:rsidR="004020A4" w:rsidRDefault="00176987" w:rsidP="00F34ACA">
      <w:pPr>
        <w:pStyle w:val="Prrafodelista"/>
        <w:numPr>
          <w:ilvl w:val="0"/>
          <w:numId w:val="11"/>
        </w:numPr>
        <w:spacing w:before="100" w:after="200" w:line="276" w:lineRule="auto"/>
        <w:contextualSpacing/>
        <w:jc w:val="left"/>
        <w:rPr>
          <w:sz w:val="24"/>
          <w:szCs w:val="24"/>
          <w:lang w:val="es-GT"/>
        </w:rPr>
      </w:pPr>
      <w:r w:rsidRPr="00F34ACA">
        <w:rPr>
          <w:sz w:val="24"/>
          <w:szCs w:val="24"/>
          <w:lang w:val="es-GT"/>
        </w:rPr>
        <w:t>Facilitar a los clientes la realización de servicios básicos de forma autónoma y con experiencias digitales que respondan a sus necesidades.</w:t>
      </w:r>
    </w:p>
    <w:p w14:paraId="16442DEE" w14:textId="77777777" w:rsidR="00D529A8" w:rsidRPr="00D529A8" w:rsidRDefault="00D529A8" w:rsidP="00D529A8">
      <w:pPr>
        <w:spacing w:before="100" w:after="200" w:line="276" w:lineRule="auto"/>
        <w:contextualSpacing/>
        <w:rPr>
          <w:sz w:val="24"/>
          <w:szCs w:val="24"/>
          <w:lang w:val="es-GT"/>
        </w:rPr>
      </w:pPr>
    </w:p>
    <w:p w14:paraId="6D9480B5" w14:textId="314C8B54" w:rsidR="004020A4" w:rsidRDefault="004020A4" w:rsidP="00F34ACA">
      <w:pPr>
        <w:pStyle w:val="Ttulo1"/>
        <w:spacing w:before="0"/>
        <w:ind w:left="3449" w:right="3077"/>
      </w:pPr>
      <w:r>
        <w:rPr>
          <w:color w:val="5E0404"/>
        </w:rPr>
        <w:t xml:space="preserve">Objetivos </w:t>
      </w:r>
      <w:r w:rsidR="00BD296B">
        <w:rPr>
          <w:color w:val="5E0404"/>
        </w:rPr>
        <w:t>Específicos</w:t>
      </w:r>
    </w:p>
    <w:p w14:paraId="18B4E261" w14:textId="77777777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Optimizar y simplificar los procesos y operaciones bancarias</w:t>
      </w:r>
    </w:p>
    <w:p w14:paraId="6E5D6D0A" w14:textId="77777777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Aumentar la productividad y eficacia del banco</w:t>
      </w:r>
    </w:p>
    <w:p w14:paraId="112D159E" w14:textId="77777777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Innovar de forma proactiva la seguridad de los clientes</w:t>
      </w:r>
    </w:p>
    <w:p w14:paraId="09A300FB" w14:textId="77777777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Desarrollar una herramienta que permita hacer un seguimiento o bien, llevar un control más exhaustivo de sus cuentas.</w:t>
      </w:r>
    </w:p>
    <w:p w14:paraId="4D694199" w14:textId="77777777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Brindar una atención al cliente las 24 horas</w:t>
      </w:r>
    </w:p>
    <w:p w14:paraId="5A066F0F" w14:textId="1D55E62B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Analizar la medida en que dicha plataforma favorece a los usuarios</w:t>
      </w:r>
    </w:p>
    <w:p w14:paraId="43DF828B" w14:textId="77777777" w:rsidR="00E94CE9" w:rsidRPr="006C184D" w:rsidRDefault="00E94CE9" w:rsidP="004C787C">
      <w:pPr>
        <w:pStyle w:val="Prrafodelista"/>
        <w:widowControl/>
        <w:numPr>
          <w:ilvl w:val="0"/>
          <w:numId w:val="9"/>
        </w:numPr>
        <w:autoSpaceDE/>
        <w:autoSpaceDN/>
        <w:spacing w:before="100" w:after="200" w:line="480" w:lineRule="auto"/>
        <w:contextualSpacing/>
        <w:jc w:val="left"/>
        <w:rPr>
          <w:sz w:val="24"/>
          <w:szCs w:val="24"/>
          <w:lang w:val="es-GT"/>
        </w:rPr>
      </w:pPr>
      <w:r w:rsidRPr="006C184D">
        <w:rPr>
          <w:sz w:val="24"/>
          <w:szCs w:val="24"/>
          <w:lang w:val="es-GT"/>
        </w:rPr>
        <w:t>Determinar los factores que limitan y potencian el uso de la plataforma</w:t>
      </w:r>
    </w:p>
    <w:p w14:paraId="7E672468" w14:textId="77777777" w:rsidR="004020A4" w:rsidRDefault="004020A4" w:rsidP="00E94CE9">
      <w:pPr>
        <w:pStyle w:val="Prrafodelista"/>
        <w:numPr>
          <w:ilvl w:val="0"/>
          <w:numId w:val="8"/>
        </w:numPr>
        <w:sectPr w:rsidR="004020A4">
          <w:pgSz w:w="11920" w:h="16850"/>
          <w:pgMar w:top="1380" w:right="620" w:bottom="280" w:left="240" w:header="720" w:footer="720" w:gutter="0"/>
          <w:cols w:space="720"/>
        </w:sectPr>
      </w:pPr>
    </w:p>
    <w:p w14:paraId="737C25DA" w14:textId="77777777" w:rsidR="00312732" w:rsidRDefault="00312732" w:rsidP="004020A4">
      <w:pPr>
        <w:pStyle w:val="Ttulo1"/>
        <w:spacing w:before="19"/>
        <w:ind w:left="3617" w:right="2909"/>
        <w:jc w:val="center"/>
        <w:rPr>
          <w:color w:val="5E0404"/>
        </w:rPr>
      </w:pPr>
    </w:p>
    <w:p w14:paraId="2FA8D4C5" w14:textId="77777777" w:rsidR="00312732" w:rsidRDefault="00312732" w:rsidP="004020A4">
      <w:pPr>
        <w:pStyle w:val="Ttulo1"/>
        <w:spacing w:before="19"/>
        <w:ind w:left="3617" w:right="2909"/>
        <w:jc w:val="center"/>
        <w:rPr>
          <w:color w:val="5E0404"/>
        </w:rPr>
      </w:pPr>
    </w:p>
    <w:p w14:paraId="52D4D4ED" w14:textId="77777777" w:rsidR="00312732" w:rsidRDefault="00312732" w:rsidP="004020A4">
      <w:pPr>
        <w:pStyle w:val="Ttulo1"/>
        <w:spacing w:before="19"/>
        <w:ind w:left="3617" w:right="2909"/>
        <w:jc w:val="center"/>
        <w:rPr>
          <w:color w:val="5E0404"/>
        </w:rPr>
      </w:pPr>
    </w:p>
    <w:p w14:paraId="55ECA0B1" w14:textId="4125665D" w:rsidR="004020A4" w:rsidRDefault="004020A4" w:rsidP="004020A4">
      <w:pPr>
        <w:pStyle w:val="Ttulo1"/>
        <w:spacing w:before="19"/>
        <w:ind w:left="3617" w:right="2909"/>
        <w:jc w:val="center"/>
      </w:pPr>
      <w:r>
        <w:rPr>
          <w:color w:val="5E0404"/>
        </w:rPr>
        <w:t>Alcances del Proyecto</w:t>
      </w:r>
    </w:p>
    <w:p w14:paraId="280838FF" w14:textId="77777777" w:rsidR="004020A4" w:rsidRDefault="004020A4" w:rsidP="00312732">
      <w:pPr>
        <w:pStyle w:val="Textoindependiente"/>
        <w:spacing w:before="192" w:line="259" w:lineRule="auto"/>
        <w:ind w:left="1462" w:right="737"/>
        <w:jc w:val="both"/>
      </w:pPr>
    </w:p>
    <w:p w14:paraId="7A3D2DC8" w14:textId="428209B0" w:rsidR="00312732" w:rsidRPr="00312732" w:rsidRDefault="00312732" w:rsidP="00312732">
      <w:pPr>
        <w:pStyle w:val="Textoindependiente"/>
        <w:spacing w:before="192" w:line="259" w:lineRule="auto"/>
        <w:ind w:left="1462" w:right="737"/>
        <w:jc w:val="both"/>
      </w:pPr>
      <w:r w:rsidRPr="00312732">
        <w:t xml:space="preserve">Implementar un sistema en línea que permita mejorar la gestión de las operaciones básicas que el banco ofrece, entre ellas, </w:t>
      </w:r>
      <w:r w:rsidR="006C6FB9">
        <w:t>transacciones,</w:t>
      </w:r>
      <w:r w:rsidRPr="00312732">
        <w:t xml:space="preserve"> validación de cheques, entre otros. De igual forma, dicho sistema ayudaría a que los usuarios realicen los procesos que necesitan de forma rápida y eficiente, al tiempo que al realizarlo se sientan más seguros, </w:t>
      </w:r>
      <w:r w:rsidR="006C6FB9">
        <w:t xml:space="preserve">ya que el usuario no </w:t>
      </w:r>
      <w:r w:rsidR="008D4ECB">
        <w:t>deberá</w:t>
      </w:r>
      <w:r w:rsidR="006C6FB9">
        <w:t xml:space="preserve"> de salir de casa para realizar </w:t>
      </w:r>
      <w:r w:rsidR="008D4ECB">
        <w:t>las operaciones que necesitan</w:t>
      </w:r>
      <w:r w:rsidRPr="00312732">
        <w:t>. También permitirá que el cliente lleve un mejor control de su cuenta.</w:t>
      </w:r>
    </w:p>
    <w:p w14:paraId="18124439" w14:textId="77777777" w:rsidR="00312732" w:rsidRPr="00312732" w:rsidRDefault="00312732" w:rsidP="00312732">
      <w:pPr>
        <w:pStyle w:val="Textoindependiente"/>
        <w:spacing w:before="192" w:line="259" w:lineRule="auto"/>
        <w:ind w:left="1462" w:right="737"/>
        <w:jc w:val="both"/>
      </w:pPr>
    </w:p>
    <w:p w14:paraId="0FD00E36" w14:textId="54488245" w:rsidR="00312732" w:rsidRPr="00312732" w:rsidRDefault="00312732" w:rsidP="00312732">
      <w:pPr>
        <w:pStyle w:val="Textoindependiente"/>
        <w:spacing w:before="192" w:line="259" w:lineRule="auto"/>
        <w:ind w:left="1462" w:right="737"/>
        <w:jc w:val="both"/>
      </w:pPr>
      <w:r w:rsidRPr="00312732">
        <w:t>Con tales metas en mente, el banco espera que a</w:t>
      </w:r>
      <w:r w:rsidR="00794557">
        <w:t>l</w:t>
      </w:r>
      <w:r w:rsidRPr="00312732">
        <w:t xml:space="preserve"> ofrecer dicho servicio los clientes se sientan atraídos a usarla a fin de agilizar los procesos que requieren.</w:t>
      </w:r>
    </w:p>
    <w:p w14:paraId="13BBC667" w14:textId="0540F51E" w:rsidR="00312732" w:rsidRDefault="00312732" w:rsidP="00312732">
      <w:pPr>
        <w:pStyle w:val="Textoindependiente"/>
        <w:spacing w:before="192" w:line="259" w:lineRule="auto"/>
        <w:ind w:left="1462" w:right="737"/>
        <w:jc w:val="both"/>
        <w:sectPr w:rsidR="00312732">
          <w:pgSz w:w="11920" w:h="16850"/>
          <w:pgMar w:top="1380" w:right="620" w:bottom="280" w:left="240" w:header="720" w:footer="720" w:gutter="0"/>
          <w:cols w:space="720"/>
        </w:sectPr>
      </w:pPr>
    </w:p>
    <w:p w14:paraId="25B7091A" w14:textId="77777777" w:rsidR="004020A4" w:rsidRDefault="004020A4" w:rsidP="004020A4">
      <w:pPr>
        <w:pStyle w:val="Ttulo1"/>
        <w:jc w:val="both"/>
      </w:pPr>
      <w:r>
        <w:rPr>
          <w:color w:val="5E0404"/>
        </w:rPr>
        <w:lastRenderedPageBreak/>
        <w:t>Requerimientos Funcionales</w:t>
      </w:r>
    </w:p>
    <w:p w14:paraId="79E5004F" w14:textId="2402B811" w:rsidR="004020A4" w:rsidRDefault="004020A4" w:rsidP="004020A4">
      <w:pPr>
        <w:pStyle w:val="Textoindependiente"/>
        <w:spacing w:before="187" w:line="259" w:lineRule="auto"/>
        <w:ind w:left="220" w:right="235"/>
        <w:jc w:val="both"/>
      </w:pPr>
      <w:r>
        <w:t xml:space="preserve">En esta </w:t>
      </w:r>
      <w:r w:rsidR="001B75D4">
        <w:t>sección</w:t>
      </w:r>
      <w:r>
        <w:t xml:space="preserve"> definiremos el comportamiento del sistema, sus funciones y acciones que el sistema debe de realizar.</w:t>
      </w:r>
    </w:p>
    <w:p w14:paraId="6149DD0B" w14:textId="231F3E14" w:rsidR="004020A4" w:rsidRDefault="004020A4" w:rsidP="004020A4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1E70C317" wp14:editId="66F91A5A">
            <wp:extent cx="155117" cy="144779"/>
            <wp:effectExtent l="0" t="0" r="0" b="0"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 w:rsidR="00B8467C">
        <w:t>Clientes</w:t>
      </w:r>
    </w:p>
    <w:p w14:paraId="69B1E30F" w14:textId="62CC32C9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1) </w:t>
      </w:r>
      <w:r w:rsidR="007720C4">
        <w:rPr>
          <w:sz w:val="28"/>
        </w:rPr>
        <w:t xml:space="preserve">El cliente </w:t>
      </w:r>
      <w:r w:rsidR="00202B79">
        <w:rPr>
          <w:sz w:val="28"/>
        </w:rPr>
        <w:t>deberá</w:t>
      </w:r>
      <w:r w:rsidR="007720C4">
        <w:rPr>
          <w:sz w:val="28"/>
        </w:rPr>
        <w:t xml:space="preserve"> de haber </w:t>
      </w:r>
      <w:proofErr w:type="spellStart"/>
      <w:r w:rsidR="00202B79">
        <w:rPr>
          <w:sz w:val="28"/>
        </w:rPr>
        <w:t>aperturado</w:t>
      </w:r>
      <w:proofErr w:type="spellEnd"/>
      <w:r w:rsidR="00202B79">
        <w:rPr>
          <w:sz w:val="28"/>
        </w:rPr>
        <w:t xml:space="preserve"> una cuenta en una de las agencias bancarias</w:t>
      </w:r>
      <w:r>
        <w:rPr>
          <w:sz w:val="28"/>
        </w:rPr>
        <w:t>.</w:t>
      </w:r>
    </w:p>
    <w:p w14:paraId="68609E26" w14:textId="34655FD8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2) </w:t>
      </w:r>
      <w:r w:rsidR="00031871">
        <w:rPr>
          <w:sz w:val="28"/>
        </w:rPr>
        <w:t xml:space="preserve">Los clientes individuales </w:t>
      </w:r>
      <w:r w:rsidR="003A1615">
        <w:rPr>
          <w:sz w:val="28"/>
        </w:rPr>
        <w:t>deberá</w:t>
      </w:r>
      <w:r w:rsidR="00031871">
        <w:rPr>
          <w:sz w:val="28"/>
        </w:rPr>
        <w:t xml:space="preserve"> de ser registrado por medio de su CUI, NIT, Nombre Completo, Fecha de nacimiento</w:t>
      </w:r>
      <w:r w:rsidR="007E60C9">
        <w:rPr>
          <w:sz w:val="28"/>
        </w:rPr>
        <w:t xml:space="preserve"> y otros datos personales requerid</w:t>
      </w:r>
      <w:r w:rsidR="002016E7">
        <w:rPr>
          <w:sz w:val="28"/>
        </w:rPr>
        <w:t>os</w:t>
      </w:r>
      <w:r w:rsidR="00F61FE3">
        <w:rPr>
          <w:sz w:val="28"/>
        </w:rPr>
        <w:t xml:space="preserve"> en la agencia bancaria</w:t>
      </w:r>
      <w:r>
        <w:rPr>
          <w:sz w:val="28"/>
        </w:rPr>
        <w:t>.</w:t>
      </w:r>
    </w:p>
    <w:p w14:paraId="5DA000A1" w14:textId="70AA4DD2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3) </w:t>
      </w:r>
      <w:r w:rsidR="00AC15FC">
        <w:rPr>
          <w:sz w:val="28"/>
        </w:rPr>
        <w:t>Los clientes empresariales</w:t>
      </w:r>
      <w:r w:rsidR="00233D66">
        <w:rPr>
          <w:sz w:val="28"/>
        </w:rPr>
        <w:t xml:space="preserve"> serán registrados con el tipo de empresa, nombre de la empresa, nombre comercial, </w:t>
      </w:r>
      <w:r w:rsidR="00B16C8B">
        <w:rPr>
          <w:sz w:val="28"/>
        </w:rPr>
        <w:t>nombre completo del representante y otros datos propios de</w:t>
      </w:r>
      <w:r w:rsidR="003A1615">
        <w:rPr>
          <w:sz w:val="28"/>
        </w:rPr>
        <w:t xml:space="preserve"> la</w:t>
      </w:r>
      <w:r w:rsidR="00B16C8B">
        <w:rPr>
          <w:sz w:val="28"/>
        </w:rPr>
        <w:t xml:space="preserve"> empresa requeridos en la agencia bancaria</w:t>
      </w:r>
      <w:r>
        <w:rPr>
          <w:sz w:val="28"/>
        </w:rPr>
        <w:t>.</w:t>
      </w:r>
    </w:p>
    <w:p w14:paraId="5E44FEBF" w14:textId="26AC6AC6" w:rsidR="004020A4" w:rsidRPr="00F96EE4" w:rsidRDefault="00995E6B" w:rsidP="00F96EE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4) El cliente </w:t>
      </w:r>
      <w:r w:rsidR="00F96EE4">
        <w:rPr>
          <w:sz w:val="28"/>
        </w:rPr>
        <w:t>deberá</w:t>
      </w:r>
      <w:r>
        <w:rPr>
          <w:sz w:val="28"/>
        </w:rPr>
        <w:t xml:space="preserve"> de seleccionar el tipo de seleccionar el tipo de cuenta, entre estas se encuentran, </w:t>
      </w:r>
      <w:r w:rsidR="00825C32">
        <w:rPr>
          <w:sz w:val="28"/>
        </w:rPr>
        <w:t>Cuenta monetaria, Cuenta de ahorros y cuenta de plazo fij</w:t>
      </w:r>
      <w:r w:rsidR="004D1709">
        <w:rPr>
          <w:sz w:val="28"/>
        </w:rPr>
        <w:t xml:space="preserve">o.                               .                                                    </w:t>
      </w:r>
      <w:r>
        <w:rPr>
          <w:sz w:val="28"/>
        </w:rPr>
        <w:br/>
      </w:r>
    </w:p>
    <w:p w14:paraId="17EDD28F" w14:textId="4DBD490D" w:rsidR="004020A4" w:rsidRDefault="004020A4" w:rsidP="004020A4">
      <w:pPr>
        <w:pStyle w:val="Textoindependiente"/>
        <w:ind w:left="580"/>
        <w:jc w:val="both"/>
      </w:pPr>
      <w:r>
        <w:rPr>
          <w:noProof/>
        </w:rPr>
        <w:drawing>
          <wp:inline distT="0" distB="0" distL="0" distR="0" wp14:anchorId="7D74D618" wp14:editId="06464A0A">
            <wp:extent cx="155117" cy="144779"/>
            <wp:effectExtent l="0" t="0" r="0" b="0"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 w:rsidR="00606591">
        <w:t>Cuentas</w:t>
      </w:r>
    </w:p>
    <w:p w14:paraId="19B38461" w14:textId="3FB1D99F" w:rsidR="004020A4" w:rsidRDefault="004020A4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1B3213">
        <w:rPr>
          <w:sz w:val="28"/>
        </w:rPr>
        <w:t>5</w:t>
      </w:r>
      <w:r>
        <w:rPr>
          <w:sz w:val="28"/>
        </w:rPr>
        <w:t xml:space="preserve">) </w:t>
      </w:r>
      <w:r w:rsidR="003358A2">
        <w:rPr>
          <w:sz w:val="28"/>
        </w:rPr>
        <w:t>Las cuentas monetarias</w:t>
      </w:r>
      <w:r w:rsidR="00977207">
        <w:rPr>
          <w:sz w:val="28"/>
        </w:rPr>
        <w:t xml:space="preserve"> </w:t>
      </w:r>
      <w:r w:rsidR="00497CEF">
        <w:rPr>
          <w:sz w:val="28"/>
        </w:rPr>
        <w:t>podrá</w:t>
      </w:r>
      <w:r w:rsidR="00977207">
        <w:rPr>
          <w:sz w:val="28"/>
        </w:rPr>
        <w:t xml:space="preserve"> utilizar sus fondos de forma inmediata, mediante diferentes tipos de transacciones, </w:t>
      </w:r>
      <w:r w:rsidR="001B3213">
        <w:rPr>
          <w:sz w:val="28"/>
        </w:rPr>
        <w:t>cheques y tarjeta de débito.</w:t>
      </w:r>
    </w:p>
    <w:p w14:paraId="54BB5104" w14:textId="5F56D99F" w:rsidR="001B3213" w:rsidRDefault="001B3213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6) </w:t>
      </w:r>
      <w:r w:rsidR="009208D2">
        <w:rPr>
          <w:sz w:val="28"/>
        </w:rPr>
        <w:t>La cuenta monetaria de un cliente individual</w:t>
      </w:r>
      <w:r w:rsidR="00497CEF">
        <w:rPr>
          <w:sz w:val="28"/>
        </w:rPr>
        <w:t>, se cobrara Q15.00 por el manejo de la cuenta cada mes.</w:t>
      </w:r>
    </w:p>
    <w:p w14:paraId="52DBD540" w14:textId="7F4D12EE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F7206B">
        <w:rPr>
          <w:sz w:val="28"/>
        </w:rPr>
        <w:t>7</w:t>
      </w:r>
      <w:r>
        <w:rPr>
          <w:sz w:val="28"/>
        </w:rPr>
        <w:t>)</w:t>
      </w:r>
      <w:r w:rsidR="00F7206B">
        <w:rPr>
          <w:sz w:val="28"/>
        </w:rPr>
        <w:t xml:space="preserve"> </w:t>
      </w:r>
      <w:r w:rsidR="001C2BEC">
        <w:rPr>
          <w:sz w:val="28"/>
        </w:rPr>
        <w:t>Las cuentas monetarias podrán transferir fondos en cualquier momento a otras cuentas o realizar pagos de cuotas a pr</w:t>
      </w:r>
      <w:r w:rsidR="009E7D6A">
        <w:rPr>
          <w:sz w:val="28"/>
        </w:rPr>
        <w:t>éstamos</w:t>
      </w:r>
      <w:r>
        <w:rPr>
          <w:sz w:val="28"/>
        </w:rPr>
        <w:t>.</w:t>
      </w:r>
    </w:p>
    <w:p w14:paraId="441D6C42" w14:textId="304CCE0B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9E7D6A">
        <w:rPr>
          <w:sz w:val="28"/>
        </w:rPr>
        <w:t>8</w:t>
      </w:r>
      <w:r>
        <w:rPr>
          <w:sz w:val="28"/>
        </w:rPr>
        <w:t xml:space="preserve">) </w:t>
      </w:r>
      <w:r w:rsidR="009E7D6A">
        <w:rPr>
          <w:sz w:val="28"/>
        </w:rPr>
        <w:t>Las cuentas de ahorro</w:t>
      </w:r>
      <w:r w:rsidR="00E5421B">
        <w:rPr>
          <w:sz w:val="28"/>
        </w:rPr>
        <w:t>, son cuentas cuyo propósito es resguardar los fondos del cliente</w:t>
      </w:r>
      <w:r>
        <w:rPr>
          <w:sz w:val="28"/>
        </w:rPr>
        <w:t>.</w:t>
      </w:r>
    </w:p>
    <w:p w14:paraId="11A2B68D" w14:textId="54CE46BE" w:rsidR="002C63ED" w:rsidRDefault="002C63ED" w:rsidP="002C63ED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82CB3">
        <w:rPr>
          <w:sz w:val="28"/>
        </w:rPr>
        <w:t>9</w:t>
      </w:r>
      <w:r>
        <w:rPr>
          <w:sz w:val="28"/>
        </w:rPr>
        <w:t xml:space="preserve">) </w:t>
      </w:r>
      <w:r w:rsidR="00E5421B">
        <w:rPr>
          <w:sz w:val="28"/>
        </w:rPr>
        <w:t xml:space="preserve">Las cuentas de ahorro cuentan con tasas de interés y promociones especiales para incentivar </w:t>
      </w:r>
      <w:r w:rsidR="00C82CB3">
        <w:rPr>
          <w:sz w:val="28"/>
        </w:rPr>
        <w:t>el ahorro</w:t>
      </w:r>
      <w:r>
        <w:rPr>
          <w:sz w:val="28"/>
        </w:rPr>
        <w:t>.</w:t>
      </w:r>
    </w:p>
    <w:p w14:paraId="5C130D4F" w14:textId="5FA1CC16" w:rsidR="00C82CB3" w:rsidRDefault="00C82CB3" w:rsidP="00C82CB3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10) Las cuentas de ahorro </w:t>
      </w:r>
      <w:r w:rsidR="00900910">
        <w:rPr>
          <w:sz w:val="28"/>
        </w:rPr>
        <w:t>solamente podrán realizar retiros por medio de libretas, formularios de banco y transferencias bancarias.</w:t>
      </w:r>
    </w:p>
    <w:p w14:paraId="5D1F5DEE" w14:textId="77777777" w:rsidR="00230648" w:rsidRDefault="00230648" w:rsidP="00230648">
      <w:pPr>
        <w:pStyle w:val="Prrafodelista"/>
        <w:tabs>
          <w:tab w:val="left" w:pos="1661"/>
        </w:tabs>
        <w:spacing w:before="27" w:line="256" w:lineRule="auto"/>
        <w:ind w:right="235" w:firstLine="0"/>
        <w:rPr>
          <w:sz w:val="28"/>
        </w:rPr>
      </w:pPr>
    </w:p>
    <w:p w14:paraId="17644285" w14:textId="7CED5F42" w:rsidR="00230648" w:rsidRDefault="00230648" w:rsidP="00230648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lastRenderedPageBreak/>
        <w:t>Requisito(</w:t>
      </w:r>
      <w:proofErr w:type="gramEnd"/>
      <w:r>
        <w:rPr>
          <w:sz w:val="28"/>
        </w:rPr>
        <w:t>11) Las cuentas de plazo fij</w:t>
      </w:r>
      <w:r w:rsidR="00C1163E">
        <w:rPr>
          <w:sz w:val="28"/>
        </w:rPr>
        <w:t>o funcionan igual que una cuenta de ahorro, pero sin opción de retiro inmediato</w:t>
      </w:r>
      <w:r>
        <w:rPr>
          <w:sz w:val="28"/>
        </w:rPr>
        <w:t>.</w:t>
      </w:r>
    </w:p>
    <w:p w14:paraId="0E16CE03" w14:textId="58465D16" w:rsidR="00606591" w:rsidRPr="003808A8" w:rsidRDefault="0056024C" w:rsidP="004020A4">
      <w:pPr>
        <w:pStyle w:val="Prrafodelista"/>
        <w:numPr>
          <w:ilvl w:val="0"/>
          <w:numId w:val="1"/>
        </w:numPr>
        <w:tabs>
          <w:tab w:val="left" w:pos="1661"/>
        </w:tabs>
        <w:spacing w:before="27" w:line="256" w:lineRule="auto"/>
        <w:ind w:right="235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12) Para las cuentas de plazo fijo, el banco ofrece intereses, que aplican al monto que el cliente</w:t>
      </w:r>
      <w:r w:rsidR="009F7A78">
        <w:rPr>
          <w:sz w:val="28"/>
        </w:rPr>
        <w:t xml:space="preserve"> deposite y un tiempo definido (3,6,12,24,36 meses).</w:t>
      </w:r>
      <w:r w:rsidR="009F7A78">
        <w:rPr>
          <w:sz w:val="28"/>
        </w:rPr>
        <w:br/>
      </w:r>
    </w:p>
    <w:p w14:paraId="1BEA045C" w14:textId="432EEEEB" w:rsidR="00606591" w:rsidRDefault="00606591" w:rsidP="00606591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32F43653" wp14:editId="5DD4DB67">
            <wp:extent cx="155117" cy="144779"/>
            <wp:effectExtent l="0" t="0" r="0" b="0"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Operaciones entre Cuentas</w:t>
      </w:r>
    </w:p>
    <w:p w14:paraId="7BB60AE5" w14:textId="7B2EC9F5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</w:t>
      </w:r>
      <w:r w:rsidR="00607A7D">
        <w:rPr>
          <w:sz w:val="28"/>
        </w:rPr>
        <w:t>3</w:t>
      </w:r>
      <w:r>
        <w:rPr>
          <w:sz w:val="28"/>
        </w:rPr>
        <w:t>)</w:t>
      </w:r>
      <w:r w:rsidR="007308E7">
        <w:rPr>
          <w:sz w:val="28"/>
        </w:rPr>
        <w:t xml:space="preserve"> El usuario </w:t>
      </w:r>
      <w:r w:rsidR="00EC53AB">
        <w:rPr>
          <w:sz w:val="28"/>
        </w:rPr>
        <w:t>podrá</w:t>
      </w:r>
      <w:r w:rsidR="007308E7">
        <w:rPr>
          <w:sz w:val="28"/>
        </w:rPr>
        <w:t xml:space="preserve"> visualizar todas las cuentas que posee </w:t>
      </w:r>
      <w:r w:rsidR="00EC53AB">
        <w:rPr>
          <w:sz w:val="28"/>
        </w:rPr>
        <w:t>y poder realizar distintas operaciones entre estas</w:t>
      </w:r>
      <w:r w:rsidR="009708DA">
        <w:rPr>
          <w:sz w:val="28"/>
        </w:rPr>
        <w:t xml:space="preserve"> (</w:t>
      </w:r>
      <w:r w:rsidR="00EC53AB">
        <w:rPr>
          <w:sz w:val="28"/>
        </w:rPr>
        <w:t xml:space="preserve">dependiendo del tipo de cuenta serán el tipo de operaciones que </w:t>
      </w:r>
      <w:r w:rsidR="009708DA">
        <w:rPr>
          <w:sz w:val="28"/>
        </w:rPr>
        <w:t>se podrán realizar)</w:t>
      </w:r>
      <w:r>
        <w:rPr>
          <w:sz w:val="28"/>
        </w:rPr>
        <w:t>.</w:t>
      </w:r>
    </w:p>
    <w:p w14:paraId="11CCEC5B" w14:textId="568D9348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607A7D">
        <w:rPr>
          <w:sz w:val="28"/>
        </w:rPr>
        <w:t>14</w:t>
      </w:r>
      <w:r>
        <w:rPr>
          <w:sz w:val="28"/>
        </w:rPr>
        <w:t>)</w:t>
      </w:r>
      <w:r w:rsidR="00D05602">
        <w:rPr>
          <w:sz w:val="28"/>
        </w:rPr>
        <w:t xml:space="preserve"> El usuario </w:t>
      </w:r>
      <w:r w:rsidR="0049161F">
        <w:rPr>
          <w:sz w:val="28"/>
        </w:rPr>
        <w:t xml:space="preserve">podrá </w:t>
      </w:r>
      <w:r w:rsidR="00D05602">
        <w:rPr>
          <w:sz w:val="28"/>
        </w:rPr>
        <w:t>realizar transacciones  de traspaso de montos de una cuenta a otra que pertenezca a</w:t>
      </w:r>
      <w:r w:rsidR="0025774F">
        <w:rPr>
          <w:sz w:val="28"/>
        </w:rPr>
        <w:t xml:space="preserve">l mismo usuario. Esto incluye pagos a tarjetas de crédito, pagos a prestamos </w:t>
      </w:r>
      <w:r w:rsidR="0049161F">
        <w:rPr>
          <w:sz w:val="28"/>
        </w:rPr>
        <w:t>o a la creación de un plazo fijo</w:t>
      </w:r>
      <w:r>
        <w:rPr>
          <w:sz w:val="28"/>
        </w:rPr>
        <w:t>.</w:t>
      </w:r>
    </w:p>
    <w:p w14:paraId="7D940797" w14:textId="59941D1A" w:rsidR="00606591" w:rsidRPr="0049161F" w:rsidRDefault="00606591" w:rsidP="0049161F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607A7D">
        <w:rPr>
          <w:sz w:val="28"/>
        </w:rPr>
        <w:t>15</w:t>
      </w:r>
      <w:r>
        <w:rPr>
          <w:sz w:val="28"/>
        </w:rPr>
        <w:t xml:space="preserve">) </w:t>
      </w:r>
      <w:r w:rsidR="0049161F">
        <w:rPr>
          <w:sz w:val="28"/>
        </w:rPr>
        <w:t xml:space="preserve">Un usuario </w:t>
      </w:r>
      <w:r w:rsidR="00F35514">
        <w:rPr>
          <w:sz w:val="28"/>
        </w:rPr>
        <w:t>podrá</w:t>
      </w:r>
      <w:r w:rsidR="00906D25">
        <w:rPr>
          <w:sz w:val="28"/>
        </w:rPr>
        <w:t xml:space="preserve"> realizar traspasos</w:t>
      </w:r>
      <w:r w:rsidR="005A26A8">
        <w:rPr>
          <w:sz w:val="28"/>
        </w:rPr>
        <w:t xml:space="preserve"> de un monto de una cuenta a otra de otro usuario</w:t>
      </w:r>
      <w:r w:rsidR="00443375">
        <w:rPr>
          <w:sz w:val="28"/>
        </w:rPr>
        <w:t xml:space="preserve"> distinto, para poder realizar el traspaso el usuario a realizar el t</w:t>
      </w:r>
      <w:r w:rsidR="00F35514">
        <w:rPr>
          <w:sz w:val="28"/>
        </w:rPr>
        <w:t>raspaso el otro usuario debe de estar previamente registrado</w:t>
      </w:r>
      <w:r w:rsidRPr="0049161F">
        <w:rPr>
          <w:sz w:val="28"/>
        </w:rPr>
        <w:t>.</w:t>
      </w:r>
    </w:p>
    <w:p w14:paraId="1E494D67" w14:textId="33452D10" w:rsidR="0049161F" w:rsidRDefault="0049161F" w:rsidP="0049161F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16) </w:t>
      </w:r>
      <w:r w:rsidR="00C31CB9">
        <w:rPr>
          <w:sz w:val="28"/>
        </w:rPr>
        <w:t xml:space="preserve">Los usuarios cuentan con la opción de </w:t>
      </w:r>
      <w:r w:rsidR="00055457">
        <w:rPr>
          <w:sz w:val="28"/>
        </w:rPr>
        <w:t>desactivar una cuenta</w:t>
      </w:r>
      <w:r w:rsidR="007E24AF">
        <w:rPr>
          <w:sz w:val="28"/>
        </w:rPr>
        <w:t>, con esta opción todo movimiento quedara suspendido</w:t>
      </w:r>
      <w:r>
        <w:rPr>
          <w:sz w:val="28"/>
        </w:rPr>
        <w:t>.</w:t>
      </w:r>
    </w:p>
    <w:p w14:paraId="5A738F32" w14:textId="6787B56D" w:rsidR="0049161F" w:rsidRDefault="007E24AF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17) </w:t>
      </w:r>
      <w:r w:rsidR="00A51995">
        <w:rPr>
          <w:sz w:val="28"/>
        </w:rPr>
        <w:t>El usuario podrá reactivar su cuenta, con esta opción todos los movimientos volverán a la normalidad</w:t>
      </w:r>
      <w:r w:rsidR="00C4660A">
        <w:rPr>
          <w:sz w:val="28"/>
        </w:rPr>
        <w:t>.</w:t>
      </w:r>
    </w:p>
    <w:p w14:paraId="14B15F07" w14:textId="77777777" w:rsidR="00606591" w:rsidRDefault="00606591" w:rsidP="004020A4">
      <w:pPr>
        <w:jc w:val="both"/>
        <w:rPr>
          <w:sz w:val="28"/>
        </w:rPr>
      </w:pPr>
    </w:p>
    <w:p w14:paraId="73973F6B" w14:textId="1B423124" w:rsidR="00606591" w:rsidRDefault="00606591" w:rsidP="00606591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544D7AD9" wp14:editId="3B6EC188">
            <wp:extent cx="155117" cy="144779"/>
            <wp:effectExtent l="0" t="0" r="0" b="0"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Pre-Autorización de Cheques</w:t>
      </w:r>
    </w:p>
    <w:p w14:paraId="0C68EEB3" w14:textId="2427BF1B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1</w:t>
      </w:r>
      <w:r w:rsidR="00C4660A">
        <w:rPr>
          <w:sz w:val="28"/>
        </w:rPr>
        <w:t>8</w:t>
      </w:r>
      <w:r>
        <w:rPr>
          <w:sz w:val="28"/>
        </w:rPr>
        <w:t xml:space="preserve">) </w:t>
      </w:r>
      <w:r w:rsidR="00FB5C92">
        <w:rPr>
          <w:sz w:val="28"/>
        </w:rPr>
        <w:t xml:space="preserve">El usuario podrá habilitar este servicio que le permite </w:t>
      </w:r>
      <w:proofErr w:type="spellStart"/>
      <w:r w:rsidR="00FB5C92">
        <w:rPr>
          <w:sz w:val="28"/>
        </w:rPr>
        <w:t>pre-autorizar</w:t>
      </w:r>
      <w:proofErr w:type="spellEnd"/>
      <w:r w:rsidR="00FB5C92">
        <w:rPr>
          <w:sz w:val="28"/>
        </w:rPr>
        <w:t xml:space="preserve"> el cobro de un cheque</w:t>
      </w:r>
      <w:r>
        <w:rPr>
          <w:sz w:val="28"/>
        </w:rPr>
        <w:t>.</w:t>
      </w:r>
    </w:p>
    <w:p w14:paraId="309A0233" w14:textId="5099C437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4660A">
        <w:rPr>
          <w:sz w:val="28"/>
        </w:rPr>
        <w:t>19</w:t>
      </w:r>
      <w:r>
        <w:rPr>
          <w:sz w:val="28"/>
        </w:rPr>
        <w:t>)</w:t>
      </w:r>
      <w:r w:rsidR="00E46820">
        <w:rPr>
          <w:sz w:val="28"/>
        </w:rPr>
        <w:t xml:space="preserve"> Este servicio </w:t>
      </w:r>
      <w:r w:rsidR="00472CF4">
        <w:rPr>
          <w:sz w:val="28"/>
        </w:rPr>
        <w:t>consiste en validar el cheque emitido</w:t>
      </w:r>
      <w:r>
        <w:rPr>
          <w:sz w:val="28"/>
        </w:rPr>
        <w:t>.</w:t>
      </w:r>
    </w:p>
    <w:p w14:paraId="1F5328B5" w14:textId="6DEFF03E" w:rsidR="00606591" w:rsidRDefault="00606591" w:rsidP="00606591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C4660A">
        <w:rPr>
          <w:sz w:val="28"/>
        </w:rPr>
        <w:t>20</w:t>
      </w:r>
      <w:r>
        <w:rPr>
          <w:sz w:val="28"/>
        </w:rPr>
        <w:t>)</w:t>
      </w:r>
      <w:r w:rsidR="00156B80">
        <w:rPr>
          <w:sz w:val="28"/>
        </w:rPr>
        <w:t xml:space="preserve"> </w:t>
      </w:r>
      <w:r w:rsidR="00472CF4">
        <w:rPr>
          <w:sz w:val="28"/>
        </w:rPr>
        <w:t xml:space="preserve">Para </w:t>
      </w:r>
      <w:r w:rsidR="00C531DA">
        <w:rPr>
          <w:sz w:val="28"/>
        </w:rPr>
        <w:t>poder validar correctamente el cheque, deberá de ingresar la información requerida, como el número de cheque, el monto y a la persona el cual el cheque esta emitido</w:t>
      </w:r>
      <w:r>
        <w:rPr>
          <w:sz w:val="28"/>
        </w:rPr>
        <w:t>.</w:t>
      </w:r>
    </w:p>
    <w:p w14:paraId="758F7D10" w14:textId="74F1E994" w:rsidR="00606591" w:rsidRPr="00E3380D" w:rsidRDefault="00862E15" w:rsidP="00E3380D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21) Si la información ingresada en la validación no coincide a la hora del cobro del cheque, este será rechazado.</w:t>
      </w:r>
    </w:p>
    <w:p w14:paraId="6CCF17CF" w14:textId="187EC975" w:rsidR="00C43D72" w:rsidRDefault="00C43D72" w:rsidP="00C43D72">
      <w:pPr>
        <w:pStyle w:val="Textoindependiente"/>
        <w:spacing w:before="161"/>
        <w:ind w:left="580"/>
        <w:jc w:val="both"/>
      </w:pPr>
      <w:r>
        <w:rPr>
          <w:noProof/>
        </w:rPr>
        <w:lastRenderedPageBreak/>
        <w:drawing>
          <wp:inline distT="0" distB="0" distL="0" distR="0" wp14:anchorId="1911B4D8" wp14:editId="57538E25">
            <wp:extent cx="155117" cy="144779"/>
            <wp:effectExtent l="0" t="0" r="0" b="0"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Pago de Planillas y Proveedores</w:t>
      </w:r>
    </w:p>
    <w:p w14:paraId="5FD152D7" w14:textId="76D1395B" w:rsidR="00C43D72" w:rsidRPr="00E3380D" w:rsidRDefault="00C43D72" w:rsidP="00E3380D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22</w:t>
      </w:r>
      <w:r>
        <w:rPr>
          <w:sz w:val="28"/>
        </w:rPr>
        <w:t>)</w:t>
      </w:r>
      <w:r w:rsidR="00E3380D">
        <w:rPr>
          <w:sz w:val="28"/>
        </w:rPr>
        <w:t xml:space="preserve"> Este servicio es exclusivo de los clientes empresariales</w:t>
      </w:r>
      <w:r w:rsidRPr="00E3380D">
        <w:rPr>
          <w:sz w:val="28"/>
        </w:rPr>
        <w:t>.</w:t>
      </w:r>
    </w:p>
    <w:p w14:paraId="7C63D8A5" w14:textId="0433C9EC" w:rsidR="00C43D72" w:rsidRDefault="00C43D72" w:rsidP="00C43D72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23</w:t>
      </w:r>
      <w:r>
        <w:rPr>
          <w:sz w:val="28"/>
        </w:rPr>
        <w:t xml:space="preserve">) </w:t>
      </w:r>
      <w:r w:rsidR="007579C9">
        <w:rPr>
          <w:sz w:val="28"/>
        </w:rPr>
        <w:t>El usuario podrá realizar o programar pagos para plantilla y proveedores</w:t>
      </w:r>
      <w:r>
        <w:rPr>
          <w:sz w:val="28"/>
        </w:rPr>
        <w:t>.</w:t>
      </w:r>
    </w:p>
    <w:p w14:paraId="1D7B2A47" w14:textId="108E360E" w:rsidR="00C43D72" w:rsidRDefault="00C43D72" w:rsidP="00C43D72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24</w:t>
      </w:r>
      <w:r>
        <w:rPr>
          <w:sz w:val="28"/>
        </w:rPr>
        <w:t xml:space="preserve">) Para poder </w:t>
      </w:r>
      <w:r w:rsidR="007579C9">
        <w:rPr>
          <w:sz w:val="28"/>
        </w:rPr>
        <w:t xml:space="preserve">realizar dichos pagos, </w:t>
      </w:r>
      <w:r w:rsidR="00346C77">
        <w:rPr>
          <w:sz w:val="28"/>
        </w:rPr>
        <w:t>deberá</w:t>
      </w:r>
      <w:r w:rsidR="007579C9">
        <w:rPr>
          <w:sz w:val="28"/>
        </w:rPr>
        <w:t xml:space="preserve"> de ingresar</w:t>
      </w:r>
      <w:r w:rsidR="00346C77">
        <w:rPr>
          <w:sz w:val="28"/>
        </w:rPr>
        <w:t xml:space="preserve"> los números de cuenta y los montos a pagar</w:t>
      </w:r>
      <w:r>
        <w:rPr>
          <w:sz w:val="28"/>
        </w:rPr>
        <w:t>.</w:t>
      </w:r>
    </w:p>
    <w:p w14:paraId="118DEC3F" w14:textId="77777777" w:rsidR="00606591" w:rsidRDefault="00606591" w:rsidP="004020A4">
      <w:pPr>
        <w:jc w:val="both"/>
        <w:rPr>
          <w:sz w:val="28"/>
        </w:rPr>
      </w:pPr>
    </w:p>
    <w:p w14:paraId="0CACD966" w14:textId="3DD1ED13" w:rsidR="00AD4830" w:rsidRDefault="00AD4830" w:rsidP="00AD4830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116EA84F" wp14:editId="5D3BA8CD">
            <wp:extent cx="155117" cy="144779"/>
            <wp:effectExtent l="0" t="0" r="0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Pago de Servicios</w:t>
      </w:r>
    </w:p>
    <w:p w14:paraId="200D246E" w14:textId="3A64EE0B" w:rsidR="00AD4830" w:rsidRDefault="00AD4830" w:rsidP="00882957">
      <w:pPr>
        <w:pStyle w:val="Prrafodelista"/>
        <w:numPr>
          <w:ilvl w:val="0"/>
          <w:numId w:val="1"/>
        </w:numPr>
        <w:tabs>
          <w:tab w:val="left" w:pos="1661"/>
        </w:tabs>
        <w:spacing w:before="25" w:line="259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 w:rsidR="00346C77">
        <w:rPr>
          <w:sz w:val="28"/>
        </w:rPr>
        <w:t>25</w:t>
      </w:r>
      <w:r>
        <w:rPr>
          <w:sz w:val="28"/>
        </w:rPr>
        <w:t xml:space="preserve">) </w:t>
      </w:r>
      <w:r w:rsidR="00882957">
        <w:rPr>
          <w:sz w:val="28"/>
        </w:rPr>
        <w:t xml:space="preserve">Con este servicio el usuario </w:t>
      </w:r>
      <w:r w:rsidR="002C2C91">
        <w:rPr>
          <w:sz w:val="28"/>
        </w:rPr>
        <w:t>podrá</w:t>
      </w:r>
      <w:r w:rsidR="00882957">
        <w:rPr>
          <w:sz w:val="28"/>
        </w:rPr>
        <w:t xml:space="preserve"> realizar pagos de servicios tales como, luz, agua y teléfono</w:t>
      </w:r>
      <w:r>
        <w:rPr>
          <w:sz w:val="28"/>
        </w:rPr>
        <w:t>.</w:t>
      </w:r>
    </w:p>
    <w:p w14:paraId="6CCEBE53" w14:textId="3EE4661E" w:rsidR="00882957" w:rsidRPr="00882957" w:rsidRDefault="003A24A9" w:rsidP="00882957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68DABB65" wp14:editId="2A53F187">
            <wp:extent cx="155117" cy="144779"/>
            <wp:effectExtent l="0" t="0" r="0" b="0"/>
            <wp:docPr id="2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Prestamos</w:t>
      </w:r>
    </w:p>
    <w:p w14:paraId="526877A1" w14:textId="74BEF52F" w:rsidR="00882957" w:rsidRDefault="00882957" w:rsidP="00882957">
      <w:pPr>
        <w:pStyle w:val="Prrafodelista"/>
        <w:numPr>
          <w:ilvl w:val="0"/>
          <w:numId w:val="1"/>
        </w:numPr>
        <w:tabs>
          <w:tab w:val="left" w:pos="1661"/>
        </w:tabs>
        <w:spacing w:line="259" w:lineRule="auto"/>
        <w:ind w:right="231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 xml:space="preserve">26) </w:t>
      </w:r>
      <w:r w:rsidR="00E112DE">
        <w:rPr>
          <w:sz w:val="28"/>
        </w:rPr>
        <w:t>El usuario podrá solicitar préstamos al crédito</w:t>
      </w:r>
      <w:r>
        <w:rPr>
          <w:sz w:val="28"/>
        </w:rPr>
        <w:t>.</w:t>
      </w:r>
    </w:p>
    <w:p w14:paraId="0CC23089" w14:textId="48FE429C" w:rsidR="00882957" w:rsidRDefault="00882957" w:rsidP="00882957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27)</w:t>
      </w:r>
      <w:r w:rsidR="004E2A96">
        <w:rPr>
          <w:sz w:val="28"/>
        </w:rPr>
        <w:t xml:space="preserve"> El usuario </w:t>
      </w:r>
      <w:r w:rsidR="002C2C91">
        <w:rPr>
          <w:sz w:val="28"/>
        </w:rPr>
        <w:t>debe</w:t>
      </w:r>
      <w:r w:rsidR="004E2A96">
        <w:rPr>
          <w:sz w:val="28"/>
        </w:rPr>
        <w:t xml:space="preserve"> de llenar una solicitud la cual </w:t>
      </w:r>
      <w:r w:rsidR="002C2C91">
        <w:rPr>
          <w:sz w:val="28"/>
        </w:rPr>
        <w:t>debe</w:t>
      </w:r>
      <w:r w:rsidR="004E2A96">
        <w:rPr>
          <w:sz w:val="28"/>
        </w:rPr>
        <w:t xml:space="preserve"> de agregar el monto de dinero que requiere y la modalidad a pagar.</w:t>
      </w:r>
    </w:p>
    <w:p w14:paraId="78ADB441" w14:textId="77777777" w:rsidR="003A24A9" w:rsidRDefault="003A24A9" w:rsidP="004020A4">
      <w:pPr>
        <w:jc w:val="both"/>
        <w:rPr>
          <w:sz w:val="28"/>
        </w:rPr>
      </w:pPr>
    </w:p>
    <w:p w14:paraId="3AE91813" w14:textId="76F029F3" w:rsidR="003A24A9" w:rsidRDefault="003A24A9" w:rsidP="003A24A9">
      <w:pPr>
        <w:pStyle w:val="Textoindependiente"/>
        <w:spacing w:before="161"/>
        <w:ind w:left="580"/>
        <w:jc w:val="both"/>
      </w:pPr>
      <w:r>
        <w:rPr>
          <w:noProof/>
        </w:rPr>
        <w:drawing>
          <wp:inline distT="0" distB="0" distL="0" distR="0" wp14:anchorId="6582F38F" wp14:editId="6BC69D06">
            <wp:extent cx="155117" cy="144779"/>
            <wp:effectExtent l="0" t="0" r="0" b="0"/>
            <wp:docPr id="2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Estado de Cuenta</w:t>
      </w:r>
    </w:p>
    <w:p w14:paraId="7A48B7D4" w14:textId="228DD145" w:rsidR="003A24A9" w:rsidRDefault="002C2C91" w:rsidP="006024B6">
      <w:pPr>
        <w:pStyle w:val="Prrafodelista"/>
        <w:numPr>
          <w:ilvl w:val="0"/>
          <w:numId w:val="1"/>
        </w:numPr>
        <w:tabs>
          <w:tab w:val="left" w:pos="1661"/>
        </w:tabs>
        <w:spacing w:line="256" w:lineRule="auto"/>
        <w:ind w:right="234"/>
        <w:rPr>
          <w:sz w:val="28"/>
        </w:rPr>
        <w:sectPr w:rsidR="003A24A9">
          <w:pgSz w:w="11950" w:h="16870"/>
          <w:pgMar w:top="1460" w:right="700" w:bottom="280" w:left="980" w:header="720" w:footer="720" w:gutter="0"/>
          <w:cols w:space="720"/>
        </w:sectPr>
      </w:pPr>
      <w:proofErr w:type="gramStart"/>
      <w:r>
        <w:rPr>
          <w:sz w:val="28"/>
        </w:rPr>
        <w:t>Requisito(</w:t>
      </w:r>
      <w:proofErr w:type="gramEnd"/>
      <w:r>
        <w:rPr>
          <w:sz w:val="28"/>
        </w:rPr>
        <w:t>28) Con esta opción los usuarios podrán visualizar un resumen histórico de todas las operaciones realizadas dentro de su cuenta.</w:t>
      </w:r>
    </w:p>
    <w:p w14:paraId="52C14038" w14:textId="77777777" w:rsidR="004020A4" w:rsidRDefault="004020A4" w:rsidP="004020A4">
      <w:pPr>
        <w:pStyle w:val="Textoindependiente"/>
        <w:ind w:left="0"/>
        <w:rPr>
          <w:sz w:val="30"/>
        </w:rPr>
      </w:pPr>
    </w:p>
    <w:p w14:paraId="5AC97617" w14:textId="77777777" w:rsidR="004020A4" w:rsidRDefault="004020A4" w:rsidP="004020A4">
      <w:pPr>
        <w:pStyle w:val="Textoindependiente"/>
        <w:spacing w:before="2"/>
        <w:ind w:left="0"/>
        <w:rPr>
          <w:sz w:val="24"/>
        </w:rPr>
      </w:pPr>
    </w:p>
    <w:p w14:paraId="7DC430B6" w14:textId="77777777" w:rsidR="004020A4" w:rsidRDefault="004020A4" w:rsidP="004020A4">
      <w:pPr>
        <w:pStyle w:val="Textoindependiente"/>
        <w:ind w:left="580"/>
      </w:pPr>
      <w:r>
        <w:rPr>
          <w:noProof/>
        </w:rPr>
        <w:drawing>
          <wp:inline distT="0" distB="0" distL="0" distR="0" wp14:anchorId="36A3A0F3" wp14:editId="3E626DA2">
            <wp:extent cx="155117" cy="144779"/>
            <wp:effectExtent l="0" t="0" r="0" b="0"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1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rPr>
          <w:spacing w:val="-3"/>
        </w:rPr>
        <w:t>Usabilidad</w:t>
      </w:r>
    </w:p>
    <w:p w14:paraId="573C94B1" w14:textId="70F2D291" w:rsidR="004020A4" w:rsidRDefault="004020A4" w:rsidP="00E415AD">
      <w:pPr>
        <w:pStyle w:val="Ttulo1"/>
        <w:spacing w:before="9"/>
        <w:ind w:left="534"/>
        <w:sectPr w:rsidR="004020A4">
          <w:pgSz w:w="11950" w:h="16870"/>
          <w:pgMar w:top="1520" w:right="700" w:bottom="280" w:left="980" w:header="720" w:footer="720" w:gutter="0"/>
          <w:cols w:num="2" w:space="720" w:equalWidth="0">
            <w:col w:w="2477" w:space="40"/>
            <w:col w:w="7753"/>
          </w:cols>
        </w:sectPr>
      </w:pPr>
      <w:r>
        <w:br w:type="column"/>
      </w:r>
      <w:bookmarkStart w:id="1" w:name="_Hlk58578872"/>
      <w:r>
        <w:rPr>
          <w:color w:val="5E0404"/>
        </w:rPr>
        <w:t>Atributos del Sistem</w:t>
      </w:r>
      <w:r w:rsidR="00B063A8">
        <w:rPr>
          <w:color w:val="5E0404"/>
        </w:rPr>
        <w:t>a</w:t>
      </w:r>
    </w:p>
    <w:p w14:paraId="78A47A82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100"/>
        <w:rPr>
          <w:sz w:val="28"/>
        </w:rPr>
      </w:pPr>
      <w:r w:rsidRPr="003850A2">
        <w:rPr>
          <w:sz w:val="28"/>
        </w:rPr>
        <w:t>Operabilidad</w:t>
      </w:r>
    </w:p>
    <w:p w14:paraId="58FCCA5B" w14:textId="77777777" w:rsidR="004020A4" w:rsidRDefault="004020A4" w:rsidP="004020A4">
      <w:pPr>
        <w:pStyle w:val="Textoindependiente"/>
        <w:spacing w:before="25" w:line="259" w:lineRule="auto"/>
        <w:ind w:left="2380" w:right="238"/>
        <w:jc w:val="both"/>
      </w:pPr>
      <w:r>
        <w:t>El programa opera en cualquier plataforma web, ofreciendo comodidad al usuario.</w:t>
      </w:r>
    </w:p>
    <w:p w14:paraId="74EBEC15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rPr>
          <w:sz w:val="28"/>
        </w:rPr>
      </w:pPr>
      <w:r w:rsidRPr="003850A2">
        <w:rPr>
          <w:sz w:val="28"/>
        </w:rPr>
        <w:t>Atractividad</w:t>
      </w:r>
    </w:p>
    <w:p w14:paraId="28FB2986" w14:textId="43C6A8AF" w:rsidR="004020A4" w:rsidRDefault="004020A4" w:rsidP="008E67D6">
      <w:pPr>
        <w:pStyle w:val="Textoindependiente"/>
        <w:spacing w:before="186" w:line="259" w:lineRule="auto"/>
        <w:ind w:left="2380" w:right="231"/>
        <w:jc w:val="both"/>
      </w:pPr>
      <w:r>
        <w:t>Se</w:t>
      </w:r>
      <w:r>
        <w:rPr>
          <w:spacing w:val="-31"/>
        </w:rPr>
        <w:t xml:space="preserve"> </w:t>
      </w:r>
      <w:r>
        <w:t>busco</w:t>
      </w:r>
      <w:r>
        <w:rPr>
          <w:spacing w:val="-29"/>
        </w:rPr>
        <w:t xml:space="preserve"> </w:t>
      </w:r>
      <w:r>
        <w:t>darle</w:t>
      </w:r>
      <w:r>
        <w:rPr>
          <w:spacing w:val="-28"/>
        </w:rPr>
        <w:t xml:space="preserve"> </w:t>
      </w:r>
      <w:r>
        <w:t>una</w:t>
      </w:r>
      <w:r>
        <w:rPr>
          <w:spacing w:val="-32"/>
        </w:rPr>
        <w:t xml:space="preserve"> </w:t>
      </w:r>
      <w:r>
        <w:t>apariencia</w:t>
      </w:r>
      <w:r>
        <w:rPr>
          <w:spacing w:val="-31"/>
        </w:rPr>
        <w:t xml:space="preserve"> </w:t>
      </w:r>
      <w:r>
        <w:t>atractiva</w:t>
      </w:r>
      <w:r>
        <w:rPr>
          <w:spacing w:val="-30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llamativa para el</w:t>
      </w:r>
      <w:r>
        <w:rPr>
          <w:spacing w:val="-8"/>
        </w:rPr>
        <w:t xml:space="preserve"> </w:t>
      </w:r>
      <w:r>
        <w:t>usuario.</w:t>
      </w:r>
    </w:p>
    <w:p w14:paraId="350B45D2" w14:textId="77777777" w:rsidR="006C6028" w:rsidRDefault="006C6028" w:rsidP="004020A4">
      <w:pPr>
        <w:pStyle w:val="Textoindependiente"/>
        <w:spacing w:before="29" w:line="259" w:lineRule="auto"/>
        <w:ind w:left="2380" w:right="226"/>
        <w:jc w:val="both"/>
      </w:pPr>
    </w:p>
    <w:p w14:paraId="4674B732" w14:textId="65558568" w:rsidR="004020A4" w:rsidRDefault="004020A4" w:rsidP="0024604D">
      <w:pPr>
        <w:pStyle w:val="Textoindependiente"/>
        <w:numPr>
          <w:ilvl w:val="0"/>
          <w:numId w:val="6"/>
        </w:numPr>
        <w:spacing w:before="1"/>
      </w:pPr>
      <w:r>
        <w:t>Funcionalidad</w:t>
      </w:r>
    </w:p>
    <w:p w14:paraId="7EAB2271" w14:textId="77777777" w:rsidR="0024604D" w:rsidRDefault="0024604D" w:rsidP="006C6028">
      <w:pPr>
        <w:pStyle w:val="Textoindependiente"/>
        <w:spacing w:before="1"/>
        <w:ind w:left="720"/>
      </w:pPr>
    </w:p>
    <w:p w14:paraId="06A4D7E1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21"/>
        <w:rPr>
          <w:sz w:val="28"/>
        </w:rPr>
      </w:pPr>
      <w:r w:rsidRPr="003850A2">
        <w:rPr>
          <w:sz w:val="28"/>
        </w:rPr>
        <w:t>Seguridad</w:t>
      </w:r>
    </w:p>
    <w:p w14:paraId="7CFA76A0" w14:textId="52DCD656" w:rsidR="004020A4" w:rsidRDefault="004020A4" w:rsidP="004020A4">
      <w:pPr>
        <w:pStyle w:val="Textoindependiente"/>
        <w:spacing w:before="27" w:line="259" w:lineRule="auto"/>
        <w:ind w:left="2380" w:right="225"/>
        <w:jc w:val="both"/>
      </w:pPr>
      <w:r>
        <w:t>Cuando un usuario intente ingresar a la</w:t>
      </w:r>
      <w:r>
        <w:rPr>
          <w:spacing w:val="-49"/>
        </w:rPr>
        <w:t xml:space="preserve"> </w:t>
      </w:r>
      <w:r>
        <w:t xml:space="preserve">aplicación </w:t>
      </w:r>
      <w:r w:rsidR="0024604D">
        <w:t>deberá</w:t>
      </w:r>
      <w:r>
        <w:t xml:space="preserve"> introducir el nombre de usuario y</w:t>
      </w:r>
      <w:r>
        <w:rPr>
          <w:spacing w:val="102"/>
        </w:rPr>
        <w:t xml:space="preserve"> </w:t>
      </w:r>
      <w:r>
        <w:t xml:space="preserve">la contraseña, y el sistema </w:t>
      </w:r>
      <w:r w:rsidR="0024604D">
        <w:t>deberá</w:t>
      </w:r>
      <w:r>
        <w:t xml:space="preserve"> de comprobar si</w:t>
      </w:r>
      <w:r>
        <w:rPr>
          <w:spacing w:val="-47"/>
        </w:rPr>
        <w:t xml:space="preserve"> </w:t>
      </w:r>
      <w:r>
        <w:t>el usuario</w:t>
      </w:r>
      <w:r>
        <w:rPr>
          <w:spacing w:val="-24"/>
        </w:rPr>
        <w:t xml:space="preserve"> </w:t>
      </w:r>
      <w:r>
        <w:t>existe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base</w:t>
      </w:r>
      <w:r>
        <w:rPr>
          <w:spacing w:val="-21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datos.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lo</w:t>
      </w:r>
      <w:r>
        <w:rPr>
          <w:spacing w:val="-23"/>
        </w:rPr>
        <w:t xml:space="preserve"> </w:t>
      </w:r>
      <w:r>
        <w:t xml:space="preserve">contrario si los datos ingresados no corresponden a </w:t>
      </w:r>
      <w:r w:rsidR="0024604D">
        <w:t>ningún</w:t>
      </w:r>
      <w:r>
        <w:t xml:space="preserve"> usuario previamente registrado, se </w:t>
      </w:r>
      <w:r w:rsidR="0024604D">
        <w:t>dará</w:t>
      </w:r>
      <w:r>
        <w:t xml:space="preserve"> la </w:t>
      </w:r>
      <w:r w:rsidR="0024604D">
        <w:t>indicación</w:t>
      </w:r>
      <w:r>
        <w:t xml:space="preserve"> de error y no </w:t>
      </w:r>
      <w:r w:rsidR="0024604D">
        <w:t>permitirá</w:t>
      </w:r>
      <w:r>
        <w:t xml:space="preserve"> el ingreso al juego.</w:t>
      </w:r>
    </w:p>
    <w:p w14:paraId="2FA5D88E" w14:textId="77777777" w:rsidR="004020A4" w:rsidRPr="003850A2" w:rsidRDefault="004020A4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line="349" w:lineRule="exact"/>
        <w:rPr>
          <w:sz w:val="28"/>
        </w:rPr>
      </w:pPr>
      <w:r w:rsidRPr="003850A2">
        <w:rPr>
          <w:sz w:val="28"/>
        </w:rPr>
        <w:t>Cumplimiento de la</w:t>
      </w:r>
      <w:r w:rsidRPr="003850A2">
        <w:rPr>
          <w:spacing w:val="-8"/>
          <w:sz w:val="28"/>
        </w:rPr>
        <w:t xml:space="preserve"> </w:t>
      </w:r>
      <w:r w:rsidRPr="003850A2">
        <w:rPr>
          <w:sz w:val="28"/>
        </w:rPr>
        <w:t>funcionalidad</w:t>
      </w:r>
    </w:p>
    <w:p w14:paraId="08717FF4" w14:textId="217FE2B9" w:rsidR="004020A4" w:rsidRDefault="00CF71D0" w:rsidP="004020A4">
      <w:pPr>
        <w:pStyle w:val="Textoindependiente"/>
        <w:spacing w:before="183" w:line="259" w:lineRule="auto"/>
        <w:ind w:left="2380" w:right="235"/>
        <w:jc w:val="both"/>
      </w:pPr>
      <w:r>
        <w:t xml:space="preserve">La aplicación de Banca en </w:t>
      </w:r>
      <w:r w:rsidR="006024B6">
        <w:t>línea</w:t>
      </w:r>
      <w:r>
        <w:t xml:space="preserve"> cuenta con los distintos servicios cumpliendo con lo solicitado</w:t>
      </w:r>
      <w:r w:rsidR="004020A4">
        <w:t>.</w:t>
      </w:r>
    </w:p>
    <w:p w14:paraId="5BA057FC" w14:textId="77777777" w:rsidR="00494D11" w:rsidRDefault="00494D11" w:rsidP="004020A4">
      <w:pPr>
        <w:pStyle w:val="Textoindependiente"/>
        <w:spacing w:before="183" w:line="259" w:lineRule="auto"/>
        <w:ind w:left="2380" w:right="235"/>
        <w:jc w:val="both"/>
      </w:pPr>
    </w:p>
    <w:p w14:paraId="0546683F" w14:textId="6FDD5D72" w:rsidR="004020A4" w:rsidRDefault="004020A4" w:rsidP="003850A2">
      <w:pPr>
        <w:pStyle w:val="Textoindependiente"/>
        <w:numPr>
          <w:ilvl w:val="0"/>
          <w:numId w:val="5"/>
        </w:numPr>
        <w:spacing w:before="160"/>
      </w:pPr>
      <w:r>
        <w:t>Portabilidad</w:t>
      </w:r>
    </w:p>
    <w:p w14:paraId="6F5598F4" w14:textId="77777777" w:rsidR="003850A2" w:rsidRDefault="003850A2" w:rsidP="00494D11">
      <w:pPr>
        <w:pStyle w:val="Textoindependiente"/>
        <w:spacing w:before="160"/>
        <w:ind w:left="720"/>
      </w:pPr>
    </w:p>
    <w:p w14:paraId="7919D9A1" w14:textId="3599DDE0" w:rsidR="004020A4" w:rsidRDefault="003850A2" w:rsidP="003850A2">
      <w:pPr>
        <w:pStyle w:val="Prrafodelista"/>
        <w:numPr>
          <w:ilvl w:val="0"/>
          <w:numId w:val="4"/>
        </w:numPr>
        <w:tabs>
          <w:tab w:val="left" w:pos="1660"/>
          <w:tab w:val="left" w:pos="1661"/>
        </w:tabs>
        <w:spacing w:before="28"/>
        <w:jc w:val="left"/>
        <w:rPr>
          <w:sz w:val="28"/>
        </w:rPr>
      </w:pPr>
      <w:r>
        <w:rPr>
          <w:sz w:val="28"/>
        </w:rPr>
        <w:t>Adaptabilidad</w:t>
      </w:r>
    </w:p>
    <w:p w14:paraId="6FBEDDC9" w14:textId="77777777" w:rsidR="004020A4" w:rsidRDefault="004020A4" w:rsidP="004020A4">
      <w:pPr>
        <w:pStyle w:val="Textoindependiente"/>
        <w:spacing w:before="27" w:line="259" w:lineRule="auto"/>
        <w:ind w:left="2380" w:right="231"/>
        <w:jc w:val="both"/>
      </w:pPr>
      <w:r>
        <w:t>Ya</w:t>
      </w:r>
      <w:r>
        <w:rPr>
          <w:spacing w:val="-24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es</w:t>
      </w:r>
      <w:r>
        <w:rPr>
          <w:spacing w:val="-24"/>
        </w:rPr>
        <w:t xml:space="preserve"> </w:t>
      </w:r>
      <w:r>
        <w:t>una</w:t>
      </w:r>
      <w:r>
        <w:rPr>
          <w:spacing w:val="-23"/>
        </w:rPr>
        <w:t xml:space="preserve"> </w:t>
      </w:r>
      <w:r>
        <w:t>aplicación</w:t>
      </w:r>
      <w:r>
        <w:rPr>
          <w:spacing w:val="-24"/>
        </w:rPr>
        <w:t xml:space="preserve"> </w:t>
      </w:r>
      <w:r>
        <w:t>web,</w:t>
      </w:r>
      <w:r>
        <w:rPr>
          <w:spacing w:val="-24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adapta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cualquier navegador, esto ofreciendo comodidad al usuario, ya que no debe instalar ninguna</w:t>
      </w:r>
      <w:r>
        <w:rPr>
          <w:spacing w:val="-21"/>
        </w:rPr>
        <w:t xml:space="preserve"> </w:t>
      </w:r>
      <w:r>
        <w:t>aplicación.</w:t>
      </w:r>
    </w:p>
    <w:bookmarkEnd w:id="1"/>
    <w:p w14:paraId="084F623B" w14:textId="77777777" w:rsidR="004020A4" w:rsidRDefault="004020A4" w:rsidP="004020A4">
      <w:pPr>
        <w:jc w:val="both"/>
        <w:sectPr w:rsidR="004020A4">
          <w:type w:val="continuous"/>
          <w:pgSz w:w="11950" w:h="16870"/>
          <w:pgMar w:top="360" w:right="700" w:bottom="280" w:left="980" w:header="720" w:footer="720" w:gutter="0"/>
          <w:cols w:space="720"/>
        </w:sectPr>
      </w:pPr>
    </w:p>
    <w:p w14:paraId="68782ECC" w14:textId="77777777" w:rsidR="004020A4" w:rsidRDefault="004020A4" w:rsidP="004020A4">
      <w:pPr>
        <w:pStyle w:val="Ttulo1"/>
      </w:pPr>
      <w:r>
        <w:rPr>
          <w:color w:val="5E0404"/>
        </w:rPr>
        <w:lastRenderedPageBreak/>
        <w:t>Glosario Inicial:</w:t>
      </w:r>
    </w:p>
    <w:p w14:paraId="65A83F3E" w14:textId="18CB62C6" w:rsidR="004020A4" w:rsidRDefault="00E71481" w:rsidP="004020A4">
      <w:pPr>
        <w:pStyle w:val="Ttulo2"/>
        <w:spacing w:before="194"/>
        <w:ind w:left="220"/>
      </w:pPr>
      <w:r>
        <w:t>Correlativo</w:t>
      </w:r>
      <w:r w:rsidR="004020A4">
        <w:t>:</w:t>
      </w:r>
    </w:p>
    <w:p w14:paraId="028F2663" w14:textId="42299153" w:rsidR="004020A4" w:rsidRPr="00697D44" w:rsidRDefault="00E71481" w:rsidP="004020A4">
      <w:pPr>
        <w:pStyle w:val="Textoindependiente"/>
        <w:spacing w:before="184" w:line="259" w:lineRule="auto"/>
        <w:ind w:left="220" w:right="226"/>
        <w:jc w:val="both"/>
      </w:pPr>
      <w:r w:rsidRPr="00E71481">
        <w:t>Dicho de dos o más personas o cosas: Que tienen entre sí correlación o</w:t>
      </w:r>
      <w:r w:rsidR="006024B6">
        <w:t xml:space="preserve"> </w:t>
      </w:r>
      <w:r w:rsidRPr="00E71481">
        <w:t>sucesión inmediata</w:t>
      </w:r>
      <w:r>
        <w:t>.</w:t>
      </w:r>
    </w:p>
    <w:p w14:paraId="48C056EA" w14:textId="6797E6EF" w:rsidR="004020A4" w:rsidRDefault="00977758" w:rsidP="004020A4">
      <w:pPr>
        <w:pStyle w:val="Ttulo2"/>
        <w:spacing w:before="163"/>
        <w:ind w:left="220"/>
      </w:pPr>
      <w:r>
        <w:t>Diagrama de Gantt</w:t>
      </w:r>
      <w:r w:rsidR="004020A4">
        <w:t>:</w:t>
      </w:r>
    </w:p>
    <w:p w14:paraId="3BD71560" w14:textId="77777777" w:rsidR="00977758" w:rsidRDefault="00977758" w:rsidP="004020A4">
      <w:pPr>
        <w:pStyle w:val="Ttulo2"/>
        <w:spacing w:before="157"/>
        <w:ind w:left="220"/>
        <w:rPr>
          <w:rFonts w:ascii="Consolas" w:eastAsia="Consolas" w:hAnsi="Consolas" w:cs="Consolas"/>
          <w:sz w:val="28"/>
          <w:szCs w:val="28"/>
          <w:lang w:eastAsia="es-ES" w:bidi="es-ES"/>
        </w:rPr>
      </w:pPr>
      <w:r>
        <w:rPr>
          <w:rFonts w:ascii="Consolas" w:eastAsia="Consolas" w:hAnsi="Consolas" w:cs="Consolas"/>
          <w:sz w:val="28"/>
          <w:szCs w:val="28"/>
          <w:lang w:eastAsia="es-ES" w:bidi="es-ES"/>
        </w:rPr>
        <w:t>E</w:t>
      </w:r>
      <w:r w:rsidRPr="00977758">
        <w:rPr>
          <w:rFonts w:ascii="Consolas" w:eastAsia="Consolas" w:hAnsi="Consolas" w:cs="Consolas"/>
          <w:sz w:val="28"/>
          <w:szCs w:val="28"/>
          <w:lang w:eastAsia="es-ES" w:bidi="es-ES"/>
        </w:rPr>
        <w:t xml:space="preserve">s una herramienta para planificar y programar tareas a lo largo de un período determinado </w:t>
      </w:r>
    </w:p>
    <w:p w14:paraId="63C9D35D" w14:textId="162B2381" w:rsidR="004020A4" w:rsidRDefault="00EE62F8" w:rsidP="004020A4">
      <w:pPr>
        <w:pStyle w:val="Ttulo2"/>
        <w:spacing w:before="157"/>
        <w:ind w:left="220"/>
      </w:pPr>
      <w:r>
        <w:t>Framework</w:t>
      </w:r>
      <w:r w:rsidR="004020A4">
        <w:t>:</w:t>
      </w:r>
    </w:p>
    <w:p w14:paraId="785B1E2F" w14:textId="6E215044" w:rsidR="002C48E8" w:rsidRDefault="00EE62F8" w:rsidP="002C48E8">
      <w:pPr>
        <w:pStyle w:val="Textoindependiente"/>
        <w:spacing w:before="186" w:line="259" w:lineRule="auto"/>
        <w:ind w:left="220" w:right="234"/>
        <w:jc w:val="both"/>
      </w:pPr>
      <w:r w:rsidRPr="00EE62F8">
        <w:t xml:space="preserve">es un marco o esquema de trabajo generalmente utilizado por programadores para realizar el desarrollo de software. Utilizar un </w:t>
      </w:r>
      <w:proofErr w:type="spellStart"/>
      <w:r w:rsidRPr="00EE62F8">
        <w:t>framework</w:t>
      </w:r>
      <w:proofErr w:type="spellEnd"/>
      <w:r w:rsidRPr="00EE62F8">
        <w:t xml:space="preserve"> permite agilizar los procesos de desarrollo ya que evita tener que escribir código de forma repetitiva</w:t>
      </w:r>
      <w:r w:rsidR="004020A4">
        <w:t>.</w:t>
      </w:r>
    </w:p>
    <w:p w14:paraId="1F08CEAD" w14:textId="77777777" w:rsidR="005719BB" w:rsidRDefault="005719BB" w:rsidP="005719BB">
      <w:pPr>
        <w:pStyle w:val="Ttulo2"/>
        <w:spacing w:before="23"/>
        <w:ind w:firstLine="220"/>
        <w:jc w:val="both"/>
      </w:pPr>
      <w:proofErr w:type="gramStart"/>
      <w:r>
        <w:t>Look</w:t>
      </w:r>
      <w:proofErr w:type="gramEnd"/>
      <w:r>
        <w:t xml:space="preserve"> &amp; </w:t>
      </w:r>
      <w:proofErr w:type="spellStart"/>
      <w:r>
        <w:t>feel</w:t>
      </w:r>
      <w:proofErr w:type="spellEnd"/>
      <w:r>
        <w:t>:</w:t>
      </w:r>
    </w:p>
    <w:p w14:paraId="2FED7ECB" w14:textId="0D393521" w:rsidR="005719BB" w:rsidRDefault="005719BB" w:rsidP="005719BB">
      <w:pPr>
        <w:pStyle w:val="Textoindependiente"/>
        <w:spacing w:before="183" w:line="259" w:lineRule="auto"/>
        <w:ind w:left="220" w:right="229"/>
        <w:jc w:val="both"/>
      </w:pPr>
      <w:r>
        <w:t>El término "</w:t>
      </w:r>
      <w:proofErr w:type="gramStart"/>
      <w:r>
        <w:t>look</w:t>
      </w:r>
      <w:proofErr w:type="gramEnd"/>
      <w:r>
        <w:t xml:space="preserve"> and </w:t>
      </w:r>
      <w:proofErr w:type="spellStart"/>
      <w:r>
        <w:t>feel</w:t>
      </w:r>
      <w:proofErr w:type="spellEnd"/>
      <w:r>
        <w:t>" (con el significado de "aspecto y tacto")</w:t>
      </w:r>
      <w:r>
        <w:rPr>
          <w:spacing w:val="-24"/>
        </w:rPr>
        <w:t xml:space="preserve"> </w:t>
      </w:r>
      <w:r>
        <w:t>es</w:t>
      </w:r>
      <w:r>
        <w:rPr>
          <w:spacing w:val="-21"/>
        </w:rPr>
        <w:t xml:space="preserve"> </w:t>
      </w:r>
      <w:r>
        <w:t>una</w:t>
      </w:r>
      <w:r>
        <w:rPr>
          <w:spacing w:val="-24"/>
        </w:rPr>
        <w:t xml:space="preserve"> </w:t>
      </w:r>
      <w:r>
        <w:t>metáfora</w:t>
      </w:r>
      <w:r>
        <w:rPr>
          <w:spacing w:val="-22"/>
        </w:rPr>
        <w:t xml:space="preserve"> </w:t>
      </w:r>
      <w:r>
        <w:t>utilizada</w:t>
      </w:r>
      <w:r>
        <w:rPr>
          <w:spacing w:val="-20"/>
        </w:rPr>
        <w:t xml:space="preserve"> </w:t>
      </w:r>
      <w:r>
        <w:t>dentro</w:t>
      </w:r>
      <w:r>
        <w:rPr>
          <w:spacing w:val="-23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entorno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marketing para</w:t>
      </w:r>
      <w:r>
        <w:rPr>
          <w:spacing w:val="-24"/>
        </w:rPr>
        <w:t xml:space="preserve"> </w:t>
      </w:r>
      <w:r>
        <w:t>poder</w:t>
      </w:r>
      <w:r>
        <w:rPr>
          <w:spacing w:val="-23"/>
        </w:rPr>
        <w:t xml:space="preserve"> </w:t>
      </w:r>
      <w:r>
        <w:t>dar</w:t>
      </w:r>
      <w:r>
        <w:rPr>
          <w:spacing w:val="-22"/>
        </w:rPr>
        <w:t xml:space="preserve"> </w:t>
      </w:r>
      <w:r>
        <w:t>una</w:t>
      </w:r>
      <w:r>
        <w:rPr>
          <w:spacing w:val="-22"/>
        </w:rPr>
        <w:t xml:space="preserve"> </w:t>
      </w:r>
      <w:r>
        <w:t>imagen</w:t>
      </w:r>
      <w:r>
        <w:rPr>
          <w:spacing w:val="-21"/>
        </w:rPr>
        <w:t xml:space="preserve"> </w:t>
      </w:r>
      <w:r>
        <w:t>única</w:t>
      </w:r>
      <w:r>
        <w:rPr>
          <w:spacing w:val="-17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los</w:t>
      </w:r>
      <w:r>
        <w:rPr>
          <w:spacing w:val="-22"/>
        </w:rPr>
        <w:t xml:space="preserve"> </w:t>
      </w:r>
      <w:r>
        <w:t>productos.</w:t>
      </w:r>
    </w:p>
    <w:p w14:paraId="378FDAB9" w14:textId="77777777" w:rsidR="008F5AE4" w:rsidRDefault="008F5AE4" w:rsidP="008F5AE4">
      <w:pPr>
        <w:pStyle w:val="Ttulo2"/>
        <w:spacing w:before="157"/>
        <w:ind w:left="220"/>
      </w:pPr>
      <w:r>
        <w:t>Modelo entidad relación:</w:t>
      </w:r>
    </w:p>
    <w:p w14:paraId="71289C95" w14:textId="7354A0AC" w:rsidR="008F5AE4" w:rsidRDefault="008F5AE4" w:rsidP="008F5AE4">
      <w:pPr>
        <w:pStyle w:val="Textoindependiente"/>
        <w:spacing w:before="186" w:line="259" w:lineRule="auto"/>
        <w:ind w:left="220" w:right="234"/>
        <w:jc w:val="both"/>
      </w:pPr>
      <w:r>
        <w:t>E</w:t>
      </w:r>
      <w:r w:rsidRPr="002C48E8">
        <w:t>s una herramienta que permite representar de manera simplificada los componentes que participan en un proceso de negocio y el modo en el que estos se relacionan entre s</w:t>
      </w:r>
      <w:r>
        <w:t>í.</w:t>
      </w:r>
    </w:p>
    <w:p w14:paraId="135D56F2" w14:textId="77777777" w:rsidR="008F5AE4" w:rsidRDefault="008F5AE4" w:rsidP="008F5AE4">
      <w:pPr>
        <w:pStyle w:val="Ttulo2"/>
        <w:spacing w:before="162"/>
        <w:ind w:left="220"/>
      </w:pPr>
      <w:r>
        <w:t>Relacional:</w:t>
      </w:r>
    </w:p>
    <w:p w14:paraId="57B63581" w14:textId="3C8F936D" w:rsidR="00B22CE8" w:rsidRDefault="008F5AE4" w:rsidP="00B22CE8">
      <w:pPr>
        <w:pStyle w:val="Textoindependiente"/>
        <w:spacing w:before="184" w:line="259" w:lineRule="auto"/>
        <w:ind w:left="220" w:right="231"/>
        <w:jc w:val="both"/>
      </w:pPr>
      <w:r>
        <w:t>Una base de datos relacional es un conjunto de una o más tablas estructuradas en registros (líneas) y campos (columnas), que se vinculan</w:t>
      </w:r>
      <w:r>
        <w:rPr>
          <w:spacing w:val="-17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sí</w:t>
      </w:r>
      <w:r>
        <w:rPr>
          <w:spacing w:val="-18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campo</w:t>
      </w:r>
      <w:r>
        <w:rPr>
          <w:spacing w:val="-19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común,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ambos</w:t>
      </w:r>
      <w:r>
        <w:rPr>
          <w:spacing w:val="-17"/>
        </w:rPr>
        <w:t xml:space="preserve"> </w:t>
      </w:r>
      <w:r>
        <w:t>casos</w:t>
      </w:r>
      <w:r>
        <w:rPr>
          <w:spacing w:val="-16"/>
        </w:rPr>
        <w:t xml:space="preserve"> </w:t>
      </w:r>
      <w:r>
        <w:t>posee</w:t>
      </w:r>
      <w:r>
        <w:rPr>
          <w:spacing w:val="-14"/>
        </w:rPr>
        <w:t xml:space="preserve"> </w:t>
      </w:r>
      <w:r>
        <w:t>las mismas características como por ejemplo el nombre de campo,</w:t>
      </w:r>
      <w:r>
        <w:rPr>
          <w:spacing w:val="-49"/>
        </w:rPr>
        <w:t xml:space="preserve"> </w:t>
      </w:r>
      <w:r>
        <w:t>tipo y longitud, a este campo generalmente se le denomina</w:t>
      </w:r>
      <w:r>
        <w:rPr>
          <w:spacing w:val="-30"/>
        </w:rPr>
        <w:t xml:space="preserve"> </w:t>
      </w:r>
      <w:r>
        <w:t>ID.</w:t>
      </w:r>
    </w:p>
    <w:p w14:paraId="79427F82" w14:textId="6B17813B" w:rsidR="00FC230C" w:rsidRDefault="00FC230C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7FC59CF4" w14:textId="5B234BD4" w:rsidR="00B22CE8" w:rsidRDefault="00B22CE8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7420E259" w14:textId="2C986479" w:rsidR="00B22CE8" w:rsidRDefault="00B22CE8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6D533E69" w14:textId="2D8E34C9" w:rsidR="00B22CE8" w:rsidRDefault="00B22CE8" w:rsidP="008F5AE4">
      <w:pPr>
        <w:rPr>
          <w:rFonts w:ascii="Franklin Gothic Book" w:hAnsi="Franklin Gothic Book"/>
          <w:noProof/>
          <w:sz w:val="24"/>
          <w:szCs w:val="24"/>
        </w:rPr>
      </w:pPr>
    </w:p>
    <w:p w14:paraId="4A908793" w14:textId="77777777" w:rsidR="00A568C8" w:rsidRDefault="00A568C8" w:rsidP="006F2D20">
      <w:pPr>
        <w:pStyle w:val="Ttulo1"/>
        <w:rPr>
          <w:color w:val="5E0404"/>
        </w:rPr>
      </w:pPr>
    </w:p>
    <w:p w14:paraId="1E43E191" w14:textId="77777777" w:rsidR="00A568C8" w:rsidRDefault="00A568C8" w:rsidP="006F2D20">
      <w:pPr>
        <w:pStyle w:val="Ttulo1"/>
        <w:rPr>
          <w:color w:val="5E0404"/>
        </w:rPr>
      </w:pPr>
    </w:p>
    <w:p w14:paraId="50247FF6" w14:textId="2D31326C" w:rsidR="006F2D20" w:rsidRDefault="006F2D20" w:rsidP="006F2D20">
      <w:pPr>
        <w:pStyle w:val="Ttulo1"/>
      </w:pPr>
      <w:r>
        <w:rPr>
          <w:color w:val="5E0404"/>
        </w:rPr>
        <w:t>Modelo Relacional:</w:t>
      </w:r>
    </w:p>
    <w:p w14:paraId="438BD990" w14:textId="6BE94D3F" w:rsidR="00B22CE8" w:rsidRDefault="00FD2CED" w:rsidP="008F5AE4">
      <w:pPr>
        <w:rPr>
          <w:rFonts w:ascii="Franklin Gothic Book" w:hAnsi="Franklin Gothic Book"/>
          <w:noProof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0F1B764" wp14:editId="06D6723D">
            <wp:extent cx="7086600" cy="417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EF08" w14:textId="77777777" w:rsidR="00A568C8" w:rsidRDefault="00A568C8" w:rsidP="006F2D20">
      <w:pPr>
        <w:pStyle w:val="Ttulo1"/>
        <w:rPr>
          <w:color w:val="5E0404"/>
        </w:rPr>
      </w:pPr>
    </w:p>
    <w:p w14:paraId="79D2E608" w14:textId="77777777" w:rsidR="00A568C8" w:rsidRDefault="00A568C8" w:rsidP="006F2D20">
      <w:pPr>
        <w:pStyle w:val="Ttulo1"/>
        <w:rPr>
          <w:color w:val="5E0404"/>
        </w:rPr>
      </w:pPr>
    </w:p>
    <w:p w14:paraId="7EBD2617" w14:textId="77777777" w:rsidR="00A568C8" w:rsidRDefault="00A568C8" w:rsidP="006F2D20">
      <w:pPr>
        <w:pStyle w:val="Ttulo1"/>
        <w:rPr>
          <w:color w:val="5E0404"/>
        </w:rPr>
      </w:pPr>
    </w:p>
    <w:p w14:paraId="211BEF5D" w14:textId="2ACFBE1D" w:rsidR="006F2D20" w:rsidRDefault="006F2D20" w:rsidP="006F2D20">
      <w:pPr>
        <w:pStyle w:val="Ttulo1"/>
      </w:pPr>
      <w:r>
        <w:rPr>
          <w:color w:val="5E0404"/>
        </w:rPr>
        <w:t>Diagrama de Casos de Uso:</w:t>
      </w:r>
    </w:p>
    <w:p w14:paraId="795DDE09" w14:textId="0378DD06" w:rsidR="006F2D20" w:rsidRDefault="00A568C8" w:rsidP="008F5AE4">
      <w:pPr>
        <w:rPr>
          <w:rFonts w:ascii="Franklin Gothic Book" w:hAnsi="Franklin Gothic Book"/>
          <w:noProof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8D6F778" wp14:editId="10901B6D">
            <wp:extent cx="7086600" cy="3829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D20" w:rsidSect="00F06252">
      <w:pgSz w:w="11906" w:h="16838" w:code="9"/>
      <w:pgMar w:top="2160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66E90" w14:textId="77777777" w:rsidR="00FA204E" w:rsidRDefault="00FA204E" w:rsidP="006C73CA">
      <w:pPr>
        <w:spacing w:after="0" w:line="240" w:lineRule="auto"/>
      </w:pPr>
      <w:r>
        <w:separator/>
      </w:r>
    </w:p>
  </w:endnote>
  <w:endnote w:type="continuationSeparator" w:id="0">
    <w:p w14:paraId="2FCAD255" w14:textId="77777777" w:rsidR="00FA204E" w:rsidRDefault="00FA204E" w:rsidP="006C73CA">
      <w:pPr>
        <w:spacing w:after="0" w:line="240" w:lineRule="auto"/>
      </w:pPr>
      <w:r>
        <w:continuationSeparator/>
      </w:r>
    </w:p>
  </w:endnote>
  <w:endnote w:type="continuationNotice" w:id="1">
    <w:p w14:paraId="2DB68A69" w14:textId="77777777" w:rsidR="00FA204E" w:rsidRDefault="00FA20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31AC6" w14:textId="77777777" w:rsidR="00FA204E" w:rsidRDefault="00FA204E" w:rsidP="006C73CA">
      <w:pPr>
        <w:spacing w:after="0" w:line="240" w:lineRule="auto"/>
      </w:pPr>
      <w:r>
        <w:separator/>
      </w:r>
    </w:p>
  </w:footnote>
  <w:footnote w:type="continuationSeparator" w:id="0">
    <w:p w14:paraId="31EECCC0" w14:textId="77777777" w:rsidR="00FA204E" w:rsidRDefault="00FA204E" w:rsidP="006C73CA">
      <w:pPr>
        <w:spacing w:after="0" w:line="240" w:lineRule="auto"/>
      </w:pPr>
      <w:r>
        <w:continuationSeparator/>
      </w:r>
    </w:p>
  </w:footnote>
  <w:footnote w:type="continuationNotice" w:id="1">
    <w:p w14:paraId="5C04C0E1" w14:textId="77777777" w:rsidR="00FA204E" w:rsidRDefault="00FA20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2pt;height:10.5pt;visibility:visible" o:bullet="t">
        <v:imagedata r:id="rId1" o:title=""/>
      </v:shape>
    </w:pict>
  </w:numPicBullet>
  <w:numPicBullet w:numPicBulletId="1">
    <w:pict>
      <v:shape id="_x0000_i1082" type="#_x0000_t75" style="width:12pt;height:12pt" o:bullet="t">
        <v:imagedata r:id="rId2" o:title="mso1625"/>
      </v:shape>
    </w:pict>
  </w:numPicBullet>
  <w:abstractNum w:abstractNumId="0" w15:restartNumberingAfterBreak="0">
    <w:nsid w:val="00351127"/>
    <w:multiLevelType w:val="hybridMultilevel"/>
    <w:tmpl w:val="5E008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21E3"/>
    <w:multiLevelType w:val="hybridMultilevel"/>
    <w:tmpl w:val="7954FEB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507EAD"/>
    <w:multiLevelType w:val="hybridMultilevel"/>
    <w:tmpl w:val="F9F250E6"/>
    <w:lvl w:ilvl="0" w:tplc="0C0A0007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5C2EBA"/>
    <w:multiLevelType w:val="hybridMultilevel"/>
    <w:tmpl w:val="999C67B6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A547D"/>
    <w:multiLevelType w:val="hybridMultilevel"/>
    <w:tmpl w:val="F0B27A50"/>
    <w:lvl w:ilvl="0" w:tplc="0C0A0007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7B77B5"/>
    <w:multiLevelType w:val="hybridMultilevel"/>
    <w:tmpl w:val="CA1C50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49496F"/>
    <w:multiLevelType w:val="hybridMultilevel"/>
    <w:tmpl w:val="C910E7B2"/>
    <w:lvl w:ilvl="0" w:tplc="1DBE6206">
      <w:numFmt w:val="bullet"/>
      <w:lvlText w:val="-"/>
      <w:lvlJc w:val="left"/>
      <w:pPr>
        <w:ind w:left="2182" w:hanging="360"/>
      </w:pPr>
      <w:rPr>
        <w:rFonts w:ascii="Calibri" w:eastAsia="Calibri" w:hAnsi="Calibri" w:cs="Calibri" w:hint="default"/>
        <w:w w:val="100"/>
        <w:sz w:val="28"/>
        <w:szCs w:val="28"/>
        <w:lang w:val="es-ES" w:eastAsia="es-ES" w:bidi="es-ES"/>
      </w:rPr>
    </w:lvl>
    <w:lvl w:ilvl="1" w:tplc="DF08C6C6">
      <w:numFmt w:val="bullet"/>
      <w:lvlText w:val="o"/>
      <w:lvlJc w:val="left"/>
      <w:pPr>
        <w:ind w:left="290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s-ES" w:bidi="es-ES"/>
      </w:rPr>
    </w:lvl>
    <w:lvl w:ilvl="2" w:tplc="3BC66A06">
      <w:numFmt w:val="bullet"/>
      <w:lvlText w:val="•"/>
      <w:lvlJc w:val="left"/>
      <w:pPr>
        <w:ind w:left="3805" w:hanging="360"/>
      </w:pPr>
      <w:rPr>
        <w:rFonts w:hint="default"/>
        <w:lang w:val="es-ES" w:eastAsia="es-ES" w:bidi="es-ES"/>
      </w:rPr>
    </w:lvl>
    <w:lvl w:ilvl="3" w:tplc="F29A8AE2">
      <w:numFmt w:val="bullet"/>
      <w:lvlText w:val="•"/>
      <w:lvlJc w:val="left"/>
      <w:pPr>
        <w:ind w:left="4711" w:hanging="360"/>
      </w:pPr>
      <w:rPr>
        <w:rFonts w:hint="default"/>
        <w:lang w:val="es-ES" w:eastAsia="es-ES" w:bidi="es-ES"/>
      </w:rPr>
    </w:lvl>
    <w:lvl w:ilvl="4" w:tplc="824C273A">
      <w:numFmt w:val="bullet"/>
      <w:lvlText w:val="•"/>
      <w:lvlJc w:val="left"/>
      <w:pPr>
        <w:ind w:left="5617" w:hanging="360"/>
      </w:pPr>
      <w:rPr>
        <w:rFonts w:hint="default"/>
        <w:lang w:val="es-ES" w:eastAsia="es-ES" w:bidi="es-ES"/>
      </w:rPr>
    </w:lvl>
    <w:lvl w:ilvl="5" w:tplc="61EE6E64">
      <w:numFmt w:val="bullet"/>
      <w:lvlText w:val="•"/>
      <w:lvlJc w:val="left"/>
      <w:pPr>
        <w:ind w:left="6522" w:hanging="360"/>
      </w:pPr>
      <w:rPr>
        <w:rFonts w:hint="default"/>
        <w:lang w:val="es-ES" w:eastAsia="es-ES" w:bidi="es-ES"/>
      </w:rPr>
    </w:lvl>
    <w:lvl w:ilvl="6" w:tplc="90A21960">
      <w:numFmt w:val="bullet"/>
      <w:lvlText w:val="•"/>
      <w:lvlJc w:val="left"/>
      <w:pPr>
        <w:ind w:left="7428" w:hanging="360"/>
      </w:pPr>
      <w:rPr>
        <w:rFonts w:hint="default"/>
        <w:lang w:val="es-ES" w:eastAsia="es-ES" w:bidi="es-ES"/>
      </w:rPr>
    </w:lvl>
    <w:lvl w:ilvl="7" w:tplc="D98ECB3A">
      <w:numFmt w:val="bullet"/>
      <w:lvlText w:val="•"/>
      <w:lvlJc w:val="left"/>
      <w:pPr>
        <w:ind w:left="8334" w:hanging="360"/>
      </w:pPr>
      <w:rPr>
        <w:rFonts w:hint="default"/>
        <w:lang w:val="es-ES" w:eastAsia="es-ES" w:bidi="es-ES"/>
      </w:rPr>
    </w:lvl>
    <w:lvl w:ilvl="8" w:tplc="F6AA9796">
      <w:numFmt w:val="bullet"/>
      <w:lvlText w:val="•"/>
      <w:lvlJc w:val="left"/>
      <w:pPr>
        <w:ind w:left="9239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51CC3CE9"/>
    <w:multiLevelType w:val="hybridMultilevel"/>
    <w:tmpl w:val="05641314"/>
    <w:lvl w:ilvl="0" w:tplc="2F9611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009E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EA7E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44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9E08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A80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249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B8D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12FC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2B326FD"/>
    <w:multiLevelType w:val="hybridMultilevel"/>
    <w:tmpl w:val="C8D6482E"/>
    <w:lvl w:ilvl="0" w:tplc="0C0A0007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A024BE"/>
    <w:multiLevelType w:val="hybridMultilevel"/>
    <w:tmpl w:val="766EF800"/>
    <w:lvl w:ilvl="0" w:tplc="DFAC64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68AC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47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600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A5D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B427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3407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01F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1809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BDB6144"/>
    <w:multiLevelType w:val="hybridMultilevel"/>
    <w:tmpl w:val="9828CD5C"/>
    <w:lvl w:ilvl="0" w:tplc="E480BFA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s-ES" w:bidi="es-ES"/>
      </w:rPr>
    </w:lvl>
    <w:lvl w:ilvl="1" w:tplc="ECF894F6">
      <w:numFmt w:val="bullet"/>
      <w:lvlText w:val="•"/>
      <w:lvlJc w:val="left"/>
      <w:pPr>
        <w:ind w:left="2120" w:hanging="360"/>
      </w:pPr>
      <w:rPr>
        <w:rFonts w:hint="default"/>
        <w:lang w:val="es-ES" w:eastAsia="es-ES" w:bidi="es-ES"/>
      </w:rPr>
    </w:lvl>
    <w:lvl w:ilvl="2" w:tplc="4F0E578C">
      <w:numFmt w:val="bullet"/>
      <w:lvlText w:val="•"/>
      <w:lvlJc w:val="left"/>
      <w:pPr>
        <w:ind w:left="3025" w:hanging="360"/>
      </w:pPr>
      <w:rPr>
        <w:rFonts w:hint="default"/>
        <w:lang w:val="es-ES" w:eastAsia="es-ES" w:bidi="es-ES"/>
      </w:rPr>
    </w:lvl>
    <w:lvl w:ilvl="3" w:tplc="E9483370">
      <w:numFmt w:val="bullet"/>
      <w:lvlText w:val="•"/>
      <w:lvlJc w:val="left"/>
      <w:pPr>
        <w:ind w:left="3931" w:hanging="360"/>
      </w:pPr>
      <w:rPr>
        <w:rFonts w:hint="default"/>
        <w:lang w:val="es-ES" w:eastAsia="es-ES" w:bidi="es-ES"/>
      </w:rPr>
    </w:lvl>
    <w:lvl w:ilvl="4" w:tplc="D2CEC7C4">
      <w:numFmt w:val="bullet"/>
      <w:lvlText w:val="•"/>
      <w:lvlJc w:val="left"/>
      <w:pPr>
        <w:ind w:left="4836" w:hanging="360"/>
      </w:pPr>
      <w:rPr>
        <w:rFonts w:hint="default"/>
        <w:lang w:val="es-ES" w:eastAsia="es-ES" w:bidi="es-ES"/>
      </w:rPr>
    </w:lvl>
    <w:lvl w:ilvl="5" w:tplc="4B28948A">
      <w:numFmt w:val="bullet"/>
      <w:lvlText w:val="•"/>
      <w:lvlJc w:val="left"/>
      <w:pPr>
        <w:ind w:left="5742" w:hanging="360"/>
      </w:pPr>
      <w:rPr>
        <w:rFonts w:hint="default"/>
        <w:lang w:val="es-ES" w:eastAsia="es-ES" w:bidi="es-ES"/>
      </w:rPr>
    </w:lvl>
    <w:lvl w:ilvl="6" w:tplc="031ECFEA">
      <w:numFmt w:val="bullet"/>
      <w:lvlText w:val="•"/>
      <w:lvlJc w:val="left"/>
      <w:pPr>
        <w:ind w:left="6647" w:hanging="360"/>
      </w:pPr>
      <w:rPr>
        <w:rFonts w:hint="default"/>
        <w:lang w:val="es-ES" w:eastAsia="es-ES" w:bidi="es-ES"/>
      </w:rPr>
    </w:lvl>
    <w:lvl w:ilvl="7" w:tplc="EECEF57E">
      <w:numFmt w:val="bullet"/>
      <w:lvlText w:val="•"/>
      <w:lvlJc w:val="left"/>
      <w:pPr>
        <w:ind w:left="7553" w:hanging="360"/>
      </w:pPr>
      <w:rPr>
        <w:rFonts w:hint="default"/>
        <w:lang w:val="es-ES" w:eastAsia="es-ES" w:bidi="es-ES"/>
      </w:rPr>
    </w:lvl>
    <w:lvl w:ilvl="8" w:tplc="7E06413A">
      <w:numFmt w:val="bullet"/>
      <w:lvlText w:val="•"/>
      <w:lvlJc w:val="left"/>
      <w:pPr>
        <w:ind w:left="8458" w:hanging="360"/>
      </w:pPr>
      <w:rPr>
        <w:rFonts w:hint="default"/>
        <w:lang w:val="es-ES" w:eastAsia="es-ES" w:bidi="es-ES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4C"/>
    <w:rsid w:val="000101B4"/>
    <w:rsid w:val="00031871"/>
    <w:rsid w:val="00037765"/>
    <w:rsid w:val="00055457"/>
    <w:rsid w:val="000A72AA"/>
    <w:rsid w:val="000D4E30"/>
    <w:rsid w:val="000F78A3"/>
    <w:rsid w:val="00123BC9"/>
    <w:rsid w:val="00130E4C"/>
    <w:rsid w:val="00143F7D"/>
    <w:rsid w:val="0015201F"/>
    <w:rsid w:val="001529CB"/>
    <w:rsid w:val="00156B80"/>
    <w:rsid w:val="0016642B"/>
    <w:rsid w:val="00176987"/>
    <w:rsid w:val="00177B91"/>
    <w:rsid w:val="001B3213"/>
    <w:rsid w:val="001B75D4"/>
    <w:rsid w:val="001C2BEC"/>
    <w:rsid w:val="001F4E03"/>
    <w:rsid w:val="002016E7"/>
    <w:rsid w:val="00202B79"/>
    <w:rsid w:val="00230648"/>
    <w:rsid w:val="00233D66"/>
    <w:rsid w:val="0024604D"/>
    <w:rsid w:val="00253372"/>
    <w:rsid w:val="0025774F"/>
    <w:rsid w:val="00270AA6"/>
    <w:rsid w:val="00272960"/>
    <w:rsid w:val="002C255C"/>
    <w:rsid w:val="002C2C91"/>
    <w:rsid w:val="002C48E8"/>
    <w:rsid w:val="002C63ED"/>
    <w:rsid w:val="002D51F5"/>
    <w:rsid w:val="002F3BFA"/>
    <w:rsid w:val="00304EEF"/>
    <w:rsid w:val="003058E2"/>
    <w:rsid w:val="00312732"/>
    <w:rsid w:val="00333BAB"/>
    <w:rsid w:val="003358A2"/>
    <w:rsid w:val="00346C77"/>
    <w:rsid w:val="00354994"/>
    <w:rsid w:val="0036680B"/>
    <w:rsid w:val="0037112E"/>
    <w:rsid w:val="0037519E"/>
    <w:rsid w:val="003808A8"/>
    <w:rsid w:val="003848FD"/>
    <w:rsid w:val="003850A2"/>
    <w:rsid w:val="00397A74"/>
    <w:rsid w:val="003A1615"/>
    <w:rsid w:val="003A24A9"/>
    <w:rsid w:val="003B0015"/>
    <w:rsid w:val="003B1A4C"/>
    <w:rsid w:val="003B6822"/>
    <w:rsid w:val="003C61F3"/>
    <w:rsid w:val="004020A4"/>
    <w:rsid w:val="0042794F"/>
    <w:rsid w:val="00430CE3"/>
    <w:rsid w:val="00437F59"/>
    <w:rsid w:val="00443375"/>
    <w:rsid w:val="0044430D"/>
    <w:rsid w:val="00461C05"/>
    <w:rsid w:val="00472CF4"/>
    <w:rsid w:val="004847A6"/>
    <w:rsid w:val="00485D90"/>
    <w:rsid w:val="0049161F"/>
    <w:rsid w:val="00494D11"/>
    <w:rsid w:val="00497CEF"/>
    <w:rsid w:val="004C787C"/>
    <w:rsid w:val="004D1709"/>
    <w:rsid w:val="004E2A96"/>
    <w:rsid w:val="004F02C9"/>
    <w:rsid w:val="00500315"/>
    <w:rsid w:val="00525C04"/>
    <w:rsid w:val="00547348"/>
    <w:rsid w:val="0056024C"/>
    <w:rsid w:val="00560F01"/>
    <w:rsid w:val="0056286D"/>
    <w:rsid w:val="005719BB"/>
    <w:rsid w:val="0057776E"/>
    <w:rsid w:val="005825DC"/>
    <w:rsid w:val="00597BD1"/>
    <w:rsid w:val="005A26A8"/>
    <w:rsid w:val="005A7E40"/>
    <w:rsid w:val="005B50A9"/>
    <w:rsid w:val="006024B6"/>
    <w:rsid w:val="00606591"/>
    <w:rsid w:val="00607A7D"/>
    <w:rsid w:val="00623B9B"/>
    <w:rsid w:val="00697D44"/>
    <w:rsid w:val="006C6028"/>
    <w:rsid w:val="006C6FB9"/>
    <w:rsid w:val="006C73CA"/>
    <w:rsid w:val="006E0998"/>
    <w:rsid w:val="006F1B37"/>
    <w:rsid w:val="006F2D20"/>
    <w:rsid w:val="0071761F"/>
    <w:rsid w:val="007308E7"/>
    <w:rsid w:val="00742981"/>
    <w:rsid w:val="007579C9"/>
    <w:rsid w:val="00770474"/>
    <w:rsid w:val="007720C4"/>
    <w:rsid w:val="00792233"/>
    <w:rsid w:val="00794557"/>
    <w:rsid w:val="0079542B"/>
    <w:rsid w:val="007C0A29"/>
    <w:rsid w:val="007C3EC2"/>
    <w:rsid w:val="007C6D62"/>
    <w:rsid w:val="007D614E"/>
    <w:rsid w:val="007E24AF"/>
    <w:rsid w:val="007E60C9"/>
    <w:rsid w:val="007F711D"/>
    <w:rsid w:val="008241E3"/>
    <w:rsid w:val="00825C32"/>
    <w:rsid w:val="008423B7"/>
    <w:rsid w:val="008509DF"/>
    <w:rsid w:val="00854412"/>
    <w:rsid w:val="00862E15"/>
    <w:rsid w:val="00874DBA"/>
    <w:rsid w:val="00876A8D"/>
    <w:rsid w:val="00882957"/>
    <w:rsid w:val="00891AA5"/>
    <w:rsid w:val="008C0897"/>
    <w:rsid w:val="008D2C6C"/>
    <w:rsid w:val="008D4ECB"/>
    <w:rsid w:val="008E67D6"/>
    <w:rsid w:val="008F5AE4"/>
    <w:rsid w:val="00900910"/>
    <w:rsid w:val="00906D25"/>
    <w:rsid w:val="009208D2"/>
    <w:rsid w:val="00946B6A"/>
    <w:rsid w:val="00964EAB"/>
    <w:rsid w:val="009708DA"/>
    <w:rsid w:val="00972C7F"/>
    <w:rsid w:val="00977207"/>
    <w:rsid w:val="00977758"/>
    <w:rsid w:val="00995E6B"/>
    <w:rsid w:val="009A150D"/>
    <w:rsid w:val="009B4949"/>
    <w:rsid w:val="009B56AC"/>
    <w:rsid w:val="009E7D6A"/>
    <w:rsid w:val="009F7A78"/>
    <w:rsid w:val="00A22FB3"/>
    <w:rsid w:val="00A24D68"/>
    <w:rsid w:val="00A345EC"/>
    <w:rsid w:val="00A51995"/>
    <w:rsid w:val="00A568C8"/>
    <w:rsid w:val="00AC15FC"/>
    <w:rsid w:val="00AD4830"/>
    <w:rsid w:val="00AE23C6"/>
    <w:rsid w:val="00AF36AB"/>
    <w:rsid w:val="00B063A8"/>
    <w:rsid w:val="00B16C8B"/>
    <w:rsid w:val="00B22CE8"/>
    <w:rsid w:val="00B3116F"/>
    <w:rsid w:val="00B666A8"/>
    <w:rsid w:val="00B8467C"/>
    <w:rsid w:val="00B96834"/>
    <w:rsid w:val="00B97353"/>
    <w:rsid w:val="00BD296B"/>
    <w:rsid w:val="00BD3D3B"/>
    <w:rsid w:val="00BD772D"/>
    <w:rsid w:val="00C0559F"/>
    <w:rsid w:val="00C1163E"/>
    <w:rsid w:val="00C31CB9"/>
    <w:rsid w:val="00C43D72"/>
    <w:rsid w:val="00C4660A"/>
    <w:rsid w:val="00C531DA"/>
    <w:rsid w:val="00C54F96"/>
    <w:rsid w:val="00C57881"/>
    <w:rsid w:val="00C66D19"/>
    <w:rsid w:val="00C82CB3"/>
    <w:rsid w:val="00C832BD"/>
    <w:rsid w:val="00C91650"/>
    <w:rsid w:val="00CB7852"/>
    <w:rsid w:val="00CF71D0"/>
    <w:rsid w:val="00D05602"/>
    <w:rsid w:val="00D323BA"/>
    <w:rsid w:val="00D50210"/>
    <w:rsid w:val="00D529A8"/>
    <w:rsid w:val="00D7611D"/>
    <w:rsid w:val="00D812C8"/>
    <w:rsid w:val="00D86CA4"/>
    <w:rsid w:val="00DB723B"/>
    <w:rsid w:val="00DD03E8"/>
    <w:rsid w:val="00DE025C"/>
    <w:rsid w:val="00DE7AD0"/>
    <w:rsid w:val="00E05C78"/>
    <w:rsid w:val="00E112DE"/>
    <w:rsid w:val="00E21259"/>
    <w:rsid w:val="00E21D22"/>
    <w:rsid w:val="00E3380D"/>
    <w:rsid w:val="00E415AD"/>
    <w:rsid w:val="00E46820"/>
    <w:rsid w:val="00E5421B"/>
    <w:rsid w:val="00E71481"/>
    <w:rsid w:val="00E94CE9"/>
    <w:rsid w:val="00EB018B"/>
    <w:rsid w:val="00EB48FB"/>
    <w:rsid w:val="00EC53AB"/>
    <w:rsid w:val="00EE62F8"/>
    <w:rsid w:val="00EE74FB"/>
    <w:rsid w:val="00F0288D"/>
    <w:rsid w:val="00F0297F"/>
    <w:rsid w:val="00F04560"/>
    <w:rsid w:val="00F06252"/>
    <w:rsid w:val="00F34ACA"/>
    <w:rsid w:val="00F35514"/>
    <w:rsid w:val="00F61FE3"/>
    <w:rsid w:val="00F7206B"/>
    <w:rsid w:val="00F83758"/>
    <w:rsid w:val="00F96EE4"/>
    <w:rsid w:val="00FA204E"/>
    <w:rsid w:val="00FB27F0"/>
    <w:rsid w:val="00FB5C92"/>
    <w:rsid w:val="00FC230C"/>
    <w:rsid w:val="00FD2CED"/>
    <w:rsid w:val="00FD717D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A14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14E"/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7D614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525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1D22"/>
  </w:style>
  <w:style w:type="paragraph" w:styleId="Piedepgina">
    <w:name w:val="footer"/>
    <w:basedOn w:val="Normal"/>
    <w:link w:val="PiedepginaC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1D22"/>
  </w:style>
  <w:style w:type="paragraph" w:styleId="Ttulo">
    <w:name w:val="Title"/>
    <w:basedOn w:val="Normal"/>
    <w:next w:val="Normal"/>
    <w:link w:val="TtuloCar"/>
    <w:uiPriority w:val="10"/>
    <w:qFormat/>
    <w:rsid w:val="007429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98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981"/>
    <w:pPr>
      <w:numPr>
        <w:ilvl w:val="1"/>
      </w:numPr>
    </w:pPr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742981"/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7D614E"/>
    <w:rPr>
      <w:rFonts w:asciiTheme="majorHAnsi" w:eastAsiaTheme="majorEastAsia" w:hAnsiTheme="majorHAnsi" w:cstheme="majorBidi"/>
      <w:b/>
      <w:sz w:val="48"/>
      <w:szCs w:val="32"/>
    </w:rPr>
  </w:style>
  <w:style w:type="table" w:styleId="Tablaconcuadrcula">
    <w:name w:val="Table Grid"/>
    <w:basedOn w:val="Tablanormal"/>
    <w:uiPriority w:val="39"/>
    <w:rsid w:val="0074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4298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D22"/>
    <w:rPr>
      <w:rFonts w:asciiTheme="majorHAnsi" w:eastAsiaTheme="majorEastAsia" w:hAnsiTheme="majorHAnsi" w:cstheme="majorBidi"/>
      <w:sz w:val="36"/>
      <w:szCs w:val="26"/>
    </w:rPr>
  </w:style>
  <w:style w:type="character" w:styleId="Textoennegrita">
    <w:name w:val="Strong"/>
    <w:basedOn w:val="Fuentedeprrafopredeter"/>
    <w:uiPriority w:val="22"/>
    <w:qFormat/>
    <w:rsid w:val="00525C04"/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4020A4"/>
    <w:pPr>
      <w:widowControl w:val="0"/>
      <w:autoSpaceDE w:val="0"/>
      <w:autoSpaceDN w:val="0"/>
      <w:spacing w:after="0" w:line="240" w:lineRule="auto"/>
      <w:ind w:left="940"/>
    </w:pPr>
    <w:rPr>
      <w:rFonts w:ascii="Consolas" w:eastAsia="Consolas" w:hAnsi="Consolas" w:cs="Consolas"/>
      <w:sz w:val="28"/>
      <w:szCs w:val="28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20A4"/>
    <w:rPr>
      <w:rFonts w:ascii="Consolas" w:eastAsia="Consolas" w:hAnsi="Consolas" w:cs="Consolas"/>
      <w:sz w:val="28"/>
      <w:szCs w:val="28"/>
      <w:lang w:eastAsia="es-ES" w:bidi="es-ES"/>
    </w:rPr>
  </w:style>
  <w:style w:type="paragraph" w:styleId="Prrafodelista">
    <w:name w:val="List Paragraph"/>
    <w:basedOn w:val="Normal"/>
    <w:uiPriority w:val="34"/>
    <w:qFormat/>
    <w:rsid w:val="004020A4"/>
    <w:pPr>
      <w:widowControl w:val="0"/>
      <w:autoSpaceDE w:val="0"/>
      <w:autoSpaceDN w:val="0"/>
      <w:spacing w:after="0" w:line="240" w:lineRule="auto"/>
      <w:ind w:left="1660" w:hanging="360"/>
      <w:jc w:val="both"/>
    </w:pPr>
    <w:rPr>
      <w:rFonts w:ascii="Consolas" w:eastAsia="Consolas" w:hAnsi="Consolas" w:cs="Consolas"/>
      <w:sz w:val="22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tu\AppData\Roaming\Microsoft\Templates\Libro%20para%20colorear%20mandalas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6A06C1-7A76-4717-A81A-813C6997BD2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73FACC6-698E-444C-B8B5-434903C339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95CCD5-9F4F-4DEF-99B6-52025C0106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9468D6-00D0-4633-BE16-9D156E4E3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Libro para colorear mandalas</Template>
  <TotalTime>0</TotalTime>
  <Pages>11</Pages>
  <Words>1216</Words>
  <Characters>6691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2020-12-13T23:48:00Z</dcterms:created>
  <dcterms:modified xsi:type="dcterms:W3CDTF">2020-12-14T01:03:00Z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